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96F24" w14:textId="32728711" w:rsidR="00792276" w:rsidRPr="00B81163" w:rsidRDefault="00792276" w:rsidP="009D491D">
      <w:pPr>
        <w:pStyle w:val="Heading1"/>
        <w:numPr>
          <w:ilvl w:val="0"/>
          <w:numId w:val="0"/>
        </w:numPr>
        <w:jc w:val="left"/>
      </w:pPr>
      <w:bookmarkStart w:id="0" w:name="_Ref450302543"/>
      <w:bookmarkStart w:id="1" w:name="_Ref450302566"/>
      <w:bookmarkStart w:id="2" w:name="_Toc465255519"/>
      <w:r w:rsidRPr="00B81163">
        <w:t xml:space="preserve">ANNEX </w:t>
      </w:r>
      <w:bookmarkEnd w:id="0"/>
      <w:bookmarkEnd w:id="1"/>
      <w:bookmarkEnd w:id="2"/>
      <w:r w:rsidR="004C39E2" w:rsidRPr="00B81163">
        <w:t>C</w:t>
      </w:r>
      <w:r w:rsidR="009D491D" w:rsidRPr="00B81163">
        <w:t xml:space="preserve"> –</w:t>
      </w:r>
      <w:r w:rsidR="00F6444C" w:rsidRPr="00B81163">
        <w:t xml:space="preserve"> </w:t>
      </w:r>
      <w:r w:rsidR="00496832" w:rsidRPr="00B81163">
        <w:t>PROGRESS REPORTING</w:t>
      </w:r>
      <w:r w:rsidR="009D491D" w:rsidRPr="00B81163">
        <w:t xml:space="preserve"> FORM</w:t>
      </w:r>
    </w:p>
    <w:p w14:paraId="229EA28B" w14:textId="77777777" w:rsidR="006E6497" w:rsidRPr="00B81163" w:rsidRDefault="006E6497" w:rsidP="00117379">
      <w:pPr>
        <w:jc w:val="both"/>
        <w:rPr>
          <w:b/>
          <w:spacing w:val="-10"/>
          <w:sz w:val="28"/>
        </w:rPr>
      </w:pPr>
    </w:p>
    <w:tbl>
      <w:tblPr>
        <w:tblStyle w:val="TableGrid"/>
        <w:tblW w:w="0" w:type="auto"/>
        <w:tblInd w:w="-5" w:type="dxa"/>
        <w:tblLook w:val="0480" w:firstRow="0" w:lastRow="0" w:firstColumn="1" w:lastColumn="0" w:noHBand="0" w:noVBand="1"/>
      </w:tblPr>
      <w:tblGrid>
        <w:gridCol w:w="3261"/>
        <w:gridCol w:w="5927"/>
      </w:tblGrid>
      <w:tr w:rsidR="00DE51D0" w:rsidRPr="00B81163" w14:paraId="5F988428" w14:textId="77777777" w:rsidTr="002B14D5">
        <w:trPr>
          <w:trHeight w:val="371"/>
        </w:trPr>
        <w:tc>
          <w:tcPr>
            <w:tcW w:w="3261" w:type="dxa"/>
            <w:shd w:val="clear" w:color="auto" w:fill="8D7249"/>
          </w:tcPr>
          <w:p w14:paraId="49BB2B27" w14:textId="0D71F3B1" w:rsidR="00DE51D0" w:rsidRPr="00B81163" w:rsidRDefault="00DE51D0" w:rsidP="00B81163">
            <w:pPr>
              <w:spacing w:before="120" w:after="120"/>
              <w:rPr>
                <w:rFonts w:cstheme="minorHAnsi"/>
                <w:b/>
                <w:color w:val="FFFFFF" w:themeColor="background1"/>
                <w:sz w:val="24"/>
                <w:szCs w:val="24"/>
              </w:rPr>
            </w:pPr>
            <w:permStart w:id="2021293797" w:edGrp="everyone" w:colFirst="1" w:colLast="1"/>
            <w:r w:rsidRPr="00B81163">
              <w:rPr>
                <w:rFonts w:cstheme="minorHAnsi"/>
                <w:b/>
                <w:color w:val="FFFFFF" w:themeColor="background1"/>
                <w:sz w:val="24"/>
                <w:szCs w:val="24"/>
              </w:rPr>
              <w:t>Organisation</w:t>
            </w:r>
            <w:r w:rsidR="002B14D5" w:rsidRPr="00B81163">
              <w:rPr>
                <w:rFonts w:cstheme="minorHAnsi"/>
                <w:b/>
                <w:color w:val="FFFFFF" w:themeColor="background1"/>
                <w:sz w:val="24"/>
                <w:szCs w:val="24"/>
              </w:rPr>
              <w:t xml:space="preserve"> (Sandbox </w:t>
            </w:r>
            <w:r w:rsidR="00B81163">
              <w:rPr>
                <w:rFonts w:cstheme="minorHAnsi"/>
                <w:b/>
                <w:color w:val="FFFFFF" w:themeColor="background1"/>
                <w:sz w:val="24"/>
                <w:szCs w:val="24"/>
              </w:rPr>
              <w:t>Express</w:t>
            </w:r>
            <w:r w:rsidR="006568A1" w:rsidRPr="00B81163">
              <w:rPr>
                <w:rFonts w:cstheme="minorHAnsi"/>
                <w:b/>
                <w:color w:val="FFFFFF" w:themeColor="background1"/>
                <w:sz w:val="24"/>
                <w:szCs w:val="24"/>
              </w:rPr>
              <w:t xml:space="preserve"> </w:t>
            </w:r>
            <w:r w:rsidR="002B14D5" w:rsidRPr="00B81163">
              <w:rPr>
                <w:rFonts w:cstheme="minorHAnsi"/>
                <w:b/>
                <w:color w:val="FFFFFF" w:themeColor="background1"/>
                <w:sz w:val="24"/>
                <w:szCs w:val="24"/>
              </w:rPr>
              <w:t>Entity)</w:t>
            </w:r>
          </w:p>
        </w:tc>
        <w:tc>
          <w:tcPr>
            <w:tcW w:w="5927" w:type="dxa"/>
          </w:tcPr>
          <w:p w14:paraId="2C735534" w14:textId="77777777" w:rsidR="00DE51D0" w:rsidRPr="00B81163" w:rsidRDefault="00DE51D0" w:rsidP="00117379">
            <w:pPr>
              <w:spacing w:before="120" w:after="120"/>
              <w:rPr>
                <w:rFonts w:cstheme="minorHAnsi"/>
                <w:b/>
                <w:sz w:val="24"/>
                <w:szCs w:val="24"/>
              </w:rPr>
            </w:pPr>
          </w:p>
        </w:tc>
      </w:tr>
      <w:tr w:rsidR="00DE51D0" w:rsidRPr="00B81163" w14:paraId="08D10814" w14:textId="77777777" w:rsidTr="002B14D5">
        <w:tc>
          <w:tcPr>
            <w:tcW w:w="3261" w:type="dxa"/>
            <w:shd w:val="clear" w:color="auto" w:fill="8D7249"/>
          </w:tcPr>
          <w:p w14:paraId="66F9EABD" w14:textId="5B4CF90B" w:rsidR="00DE51D0" w:rsidRPr="00B81163" w:rsidRDefault="000204F5" w:rsidP="006568A1">
            <w:pPr>
              <w:spacing w:before="120" w:after="120"/>
              <w:rPr>
                <w:rFonts w:cstheme="minorHAnsi"/>
                <w:b/>
                <w:color w:val="FFFFFF" w:themeColor="background1"/>
                <w:sz w:val="24"/>
                <w:szCs w:val="24"/>
              </w:rPr>
            </w:pPr>
            <w:permStart w:id="883964409" w:edGrp="everyone" w:colFirst="1" w:colLast="1"/>
            <w:permEnd w:id="2021293797"/>
            <w:r w:rsidRPr="00B81163">
              <w:rPr>
                <w:rFonts w:cstheme="minorHAnsi"/>
                <w:b/>
                <w:color w:val="FFFFFF" w:themeColor="background1"/>
                <w:sz w:val="24"/>
                <w:szCs w:val="24"/>
              </w:rPr>
              <w:t>Authorised</w:t>
            </w:r>
            <w:r w:rsidR="002B14D5" w:rsidRPr="00B81163">
              <w:rPr>
                <w:rFonts w:cstheme="minorHAnsi"/>
                <w:b/>
                <w:color w:val="FFFFFF" w:themeColor="background1"/>
                <w:sz w:val="24"/>
                <w:szCs w:val="24"/>
              </w:rPr>
              <w:t xml:space="preserve"> </w:t>
            </w:r>
            <w:r w:rsidR="00A6769A" w:rsidRPr="00B81163">
              <w:rPr>
                <w:rFonts w:cstheme="minorHAnsi"/>
                <w:b/>
                <w:color w:val="FFFFFF" w:themeColor="background1"/>
                <w:sz w:val="24"/>
                <w:szCs w:val="24"/>
              </w:rPr>
              <w:t>Person</w:t>
            </w:r>
          </w:p>
        </w:tc>
        <w:tc>
          <w:tcPr>
            <w:tcW w:w="5927" w:type="dxa"/>
          </w:tcPr>
          <w:p w14:paraId="1CAF36AB" w14:textId="77777777" w:rsidR="00DE51D0" w:rsidRPr="00B81163" w:rsidRDefault="00DE51D0" w:rsidP="00117379">
            <w:pPr>
              <w:spacing w:before="120" w:after="120"/>
              <w:rPr>
                <w:rFonts w:cstheme="minorHAnsi"/>
                <w:b/>
                <w:sz w:val="24"/>
                <w:szCs w:val="24"/>
              </w:rPr>
            </w:pPr>
          </w:p>
        </w:tc>
      </w:tr>
      <w:tr w:rsidR="00DE51D0" w:rsidRPr="00B81163" w14:paraId="003A7E50" w14:textId="77777777" w:rsidTr="002B14D5">
        <w:trPr>
          <w:trHeight w:val="385"/>
        </w:trPr>
        <w:tc>
          <w:tcPr>
            <w:tcW w:w="3261" w:type="dxa"/>
            <w:shd w:val="clear" w:color="auto" w:fill="8D7249"/>
          </w:tcPr>
          <w:p w14:paraId="7CEB4A33" w14:textId="7AA2D84B" w:rsidR="00DE51D0" w:rsidRPr="00B81163" w:rsidRDefault="00DE51D0" w:rsidP="00117379">
            <w:pPr>
              <w:spacing w:before="120" w:after="120"/>
              <w:rPr>
                <w:rFonts w:cstheme="minorHAnsi"/>
                <w:b/>
                <w:color w:val="FFFFFF" w:themeColor="background1"/>
                <w:sz w:val="24"/>
                <w:szCs w:val="24"/>
              </w:rPr>
            </w:pPr>
            <w:permStart w:id="1731592621" w:edGrp="everyone" w:colFirst="1" w:colLast="1"/>
            <w:permEnd w:id="883964409"/>
            <w:r w:rsidRPr="00B81163">
              <w:rPr>
                <w:rFonts w:cstheme="minorHAnsi"/>
                <w:b/>
                <w:color w:val="FFFFFF" w:themeColor="background1"/>
                <w:sz w:val="24"/>
                <w:szCs w:val="24"/>
              </w:rPr>
              <w:t>Designation</w:t>
            </w:r>
          </w:p>
        </w:tc>
        <w:tc>
          <w:tcPr>
            <w:tcW w:w="5927" w:type="dxa"/>
          </w:tcPr>
          <w:p w14:paraId="698A786B" w14:textId="77777777" w:rsidR="00DE51D0" w:rsidRPr="00B81163" w:rsidRDefault="00DE51D0" w:rsidP="00117379">
            <w:pPr>
              <w:spacing w:before="120" w:after="120"/>
              <w:rPr>
                <w:rFonts w:cstheme="minorHAnsi"/>
                <w:b/>
                <w:sz w:val="24"/>
                <w:szCs w:val="24"/>
              </w:rPr>
            </w:pPr>
          </w:p>
        </w:tc>
      </w:tr>
      <w:tr w:rsidR="00DE51D0" w:rsidRPr="00B81163" w14:paraId="5982002A" w14:textId="77777777" w:rsidTr="002B14D5">
        <w:trPr>
          <w:trHeight w:val="419"/>
        </w:trPr>
        <w:tc>
          <w:tcPr>
            <w:tcW w:w="3261" w:type="dxa"/>
            <w:shd w:val="clear" w:color="auto" w:fill="8D7249"/>
          </w:tcPr>
          <w:p w14:paraId="79551E86" w14:textId="09B03476" w:rsidR="00DE51D0" w:rsidRPr="00B81163" w:rsidRDefault="00DE51D0" w:rsidP="00117379">
            <w:pPr>
              <w:spacing w:before="120" w:after="120"/>
              <w:rPr>
                <w:rFonts w:cstheme="minorHAnsi"/>
                <w:b/>
                <w:color w:val="FFFFFF" w:themeColor="background1"/>
                <w:sz w:val="24"/>
                <w:szCs w:val="24"/>
              </w:rPr>
            </w:pPr>
            <w:permStart w:id="1004429960" w:edGrp="everyone" w:colFirst="1" w:colLast="1"/>
            <w:permEnd w:id="1731592621"/>
            <w:r w:rsidRPr="00B81163">
              <w:rPr>
                <w:rFonts w:cstheme="minorHAnsi"/>
                <w:b/>
                <w:color w:val="FFFFFF" w:themeColor="background1"/>
                <w:sz w:val="24"/>
                <w:szCs w:val="24"/>
              </w:rPr>
              <w:t>Email</w:t>
            </w:r>
            <w:r w:rsidR="002B14D5" w:rsidRPr="00B81163">
              <w:rPr>
                <w:rFonts w:cstheme="minorHAnsi"/>
                <w:b/>
                <w:color w:val="FFFFFF" w:themeColor="background1"/>
                <w:sz w:val="24"/>
                <w:szCs w:val="24"/>
              </w:rPr>
              <w:t xml:space="preserve"> / Contact No.</w:t>
            </w:r>
          </w:p>
        </w:tc>
        <w:tc>
          <w:tcPr>
            <w:tcW w:w="5927" w:type="dxa"/>
          </w:tcPr>
          <w:p w14:paraId="5180E946" w14:textId="77777777" w:rsidR="00DE51D0" w:rsidRPr="00B81163" w:rsidRDefault="00DE51D0" w:rsidP="00117379">
            <w:pPr>
              <w:spacing w:before="120" w:after="120"/>
              <w:rPr>
                <w:rFonts w:cstheme="minorHAnsi"/>
                <w:b/>
                <w:sz w:val="24"/>
                <w:szCs w:val="24"/>
              </w:rPr>
            </w:pPr>
          </w:p>
        </w:tc>
      </w:tr>
      <w:permEnd w:id="1004429960"/>
      <w:tr w:rsidR="006E3652" w:rsidRPr="00B81163" w14:paraId="6A1F13E7" w14:textId="77777777" w:rsidTr="00D83310">
        <w:trPr>
          <w:trHeight w:val="423"/>
        </w:trPr>
        <w:tc>
          <w:tcPr>
            <w:tcW w:w="3261" w:type="dxa"/>
            <w:shd w:val="clear" w:color="auto" w:fill="8D7249"/>
          </w:tcPr>
          <w:p w14:paraId="025B0594" w14:textId="77777777" w:rsidR="006E3652" w:rsidRPr="00B81163" w:rsidRDefault="006E3652" w:rsidP="00D83310">
            <w:pPr>
              <w:spacing w:before="120" w:after="120"/>
              <w:rPr>
                <w:rFonts w:cstheme="minorHAnsi"/>
                <w:b/>
                <w:color w:val="FFFFFF" w:themeColor="background1"/>
                <w:sz w:val="24"/>
                <w:szCs w:val="24"/>
              </w:rPr>
            </w:pPr>
            <w:r w:rsidRPr="00B81163">
              <w:rPr>
                <w:rFonts w:cstheme="minorHAnsi"/>
                <w:b/>
                <w:color w:val="FFFFFF" w:themeColor="background1"/>
                <w:sz w:val="24"/>
                <w:szCs w:val="24"/>
              </w:rPr>
              <w:t>Reporting Period</w:t>
            </w:r>
          </w:p>
        </w:tc>
        <w:permStart w:id="497629735" w:edGrp="everyone"/>
        <w:tc>
          <w:tcPr>
            <w:tcW w:w="5927" w:type="dxa"/>
          </w:tcPr>
          <w:p w14:paraId="78F1AA4C" w14:textId="77777777" w:rsidR="006E3652" w:rsidRPr="00B81163" w:rsidRDefault="00F01EAE" w:rsidP="00D83310">
            <w:pPr>
              <w:spacing w:before="120" w:after="120"/>
              <w:rPr>
                <w:rFonts w:cstheme="minorHAnsi"/>
                <w:sz w:val="24"/>
                <w:szCs w:val="24"/>
              </w:rPr>
            </w:pPr>
            <w:sdt>
              <w:sdtPr>
                <w:rPr>
                  <w:rFonts w:cstheme="minorHAnsi"/>
                  <w:sz w:val="24"/>
                  <w:szCs w:val="24"/>
                </w:rPr>
                <w:id w:val="241069659"/>
                <w:placeholder>
                  <w:docPart w:val="1A3062C36738418182297F9DCD6E54B6"/>
                </w:placeholder>
                <w:showingPlcHdr/>
                <w:date>
                  <w:dateFormat w:val="d-MMM-yy"/>
                  <w:lid w:val="en-SG"/>
                  <w:storeMappedDataAs w:val="dateTime"/>
                  <w:calendar w:val="gregorian"/>
                </w:date>
              </w:sdtPr>
              <w:sdtEndPr/>
              <w:sdtContent>
                <w:r w:rsidR="006E3652" w:rsidRPr="00B81163">
                  <w:rPr>
                    <w:rStyle w:val="PlaceholderText"/>
                  </w:rPr>
                  <w:t>Click or tap to enter a date.</w:t>
                </w:r>
              </w:sdtContent>
            </w:sdt>
            <w:r w:rsidR="006E3652" w:rsidRPr="00B81163">
              <w:rPr>
                <w:rFonts w:cstheme="minorHAnsi"/>
                <w:sz w:val="24"/>
                <w:szCs w:val="24"/>
              </w:rPr>
              <w:t xml:space="preserve"> </w:t>
            </w:r>
            <w:permEnd w:id="497629735"/>
            <w:r w:rsidR="006E3652" w:rsidRPr="00B81163">
              <w:rPr>
                <w:rFonts w:cstheme="minorHAnsi"/>
                <w:sz w:val="24"/>
                <w:szCs w:val="24"/>
              </w:rPr>
              <w:t xml:space="preserve">to </w:t>
            </w:r>
            <w:permStart w:id="1414874538" w:edGrp="everyone"/>
            <w:sdt>
              <w:sdtPr>
                <w:rPr>
                  <w:rFonts w:cstheme="minorHAnsi"/>
                  <w:sz w:val="24"/>
                  <w:szCs w:val="24"/>
                </w:rPr>
                <w:id w:val="-465053742"/>
                <w:placeholder>
                  <w:docPart w:val="1A3062C36738418182297F9DCD6E54B6"/>
                </w:placeholder>
                <w:showingPlcHdr/>
                <w:date>
                  <w:dateFormat w:val="d-MMM-yy"/>
                  <w:lid w:val="en-SG"/>
                  <w:storeMappedDataAs w:val="dateTime"/>
                  <w:calendar w:val="gregorian"/>
                </w:date>
              </w:sdtPr>
              <w:sdtEndPr/>
              <w:sdtContent>
                <w:r w:rsidR="006E3652" w:rsidRPr="00B81163">
                  <w:rPr>
                    <w:rStyle w:val="PlaceholderText"/>
                  </w:rPr>
                  <w:t>Click or tap to enter a date.</w:t>
                </w:r>
              </w:sdtContent>
            </w:sdt>
            <w:permEnd w:id="1414874538"/>
          </w:p>
        </w:tc>
      </w:tr>
      <w:tr w:rsidR="00DE51D0" w:rsidRPr="00B81163" w14:paraId="74619459" w14:textId="77777777" w:rsidTr="002B14D5">
        <w:trPr>
          <w:trHeight w:val="423"/>
        </w:trPr>
        <w:tc>
          <w:tcPr>
            <w:tcW w:w="3261" w:type="dxa"/>
            <w:shd w:val="clear" w:color="auto" w:fill="8D7249"/>
          </w:tcPr>
          <w:p w14:paraId="597FDABF" w14:textId="148E288A" w:rsidR="00DE51D0" w:rsidRPr="00B81163" w:rsidRDefault="00DE51D0" w:rsidP="00117379">
            <w:pPr>
              <w:spacing w:before="120" w:after="120"/>
              <w:rPr>
                <w:rFonts w:cstheme="minorHAnsi"/>
                <w:b/>
                <w:color w:val="FFFFFF" w:themeColor="background1"/>
                <w:sz w:val="24"/>
                <w:szCs w:val="24"/>
              </w:rPr>
            </w:pPr>
            <w:permStart w:id="1930364070" w:edGrp="everyone" w:colFirst="1" w:colLast="1"/>
            <w:r w:rsidRPr="00B81163">
              <w:rPr>
                <w:rFonts w:cstheme="minorHAnsi"/>
                <w:b/>
                <w:color w:val="FFFFFF" w:themeColor="background1"/>
                <w:sz w:val="24"/>
                <w:szCs w:val="24"/>
              </w:rPr>
              <w:t>Date</w:t>
            </w:r>
            <w:r w:rsidR="00E83600" w:rsidRPr="00B81163">
              <w:rPr>
                <w:rFonts w:cstheme="minorHAnsi"/>
                <w:b/>
                <w:color w:val="FFFFFF" w:themeColor="background1"/>
                <w:sz w:val="24"/>
                <w:szCs w:val="24"/>
              </w:rPr>
              <w:t xml:space="preserve"> of Submission</w:t>
            </w:r>
          </w:p>
        </w:tc>
        <w:sdt>
          <w:sdtPr>
            <w:rPr>
              <w:rFonts w:cstheme="minorHAnsi"/>
              <w:b/>
              <w:sz w:val="24"/>
              <w:szCs w:val="24"/>
            </w:rPr>
            <w:id w:val="-1830974973"/>
            <w:placeholder>
              <w:docPart w:val="DefaultPlaceholder_-1854013438"/>
            </w:placeholder>
            <w:showingPlcHdr/>
            <w:date>
              <w:dateFormat w:val="d-MMM-yy"/>
              <w:lid w:val="en-SG"/>
              <w:storeMappedDataAs w:val="dateTime"/>
              <w:calendar w:val="gregorian"/>
            </w:date>
          </w:sdtPr>
          <w:sdtEndPr/>
          <w:sdtContent>
            <w:tc>
              <w:tcPr>
                <w:tcW w:w="5927" w:type="dxa"/>
              </w:tcPr>
              <w:p w14:paraId="18F7C587" w14:textId="26F23767" w:rsidR="00DE51D0" w:rsidRPr="00B81163" w:rsidRDefault="006E3652" w:rsidP="00117379">
                <w:pPr>
                  <w:spacing w:before="120" w:after="120"/>
                  <w:rPr>
                    <w:rFonts w:cstheme="minorHAnsi"/>
                    <w:b/>
                    <w:sz w:val="24"/>
                    <w:szCs w:val="24"/>
                  </w:rPr>
                </w:pPr>
                <w:r w:rsidRPr="00B81163">
                  <w:rPr>
                    <w:rStyle w:val="PlaceholderText"/>
                  </w:rPr>
                  <w:t>Click or tap to enter a date.</w:t>
                </w:r>
              </w:p>
            </w:tc>
          </w:sdtContent>
        </w:sdt>
      </w:tr>
      <w:permEnd w:id="1930364070"/>
    </w:tbl>
    <w:p w14:paraId="529B86B6" w14:textId="75C975E0" w:rsidR="00DE51D0" w:rsidRPr="00B81163" w:rsidRDefault="00DE51D0" w:rsidP="00117379">
      <w:pPr>
        <w:jc w:val="both"/>
        <w:rPr>
          <w:b/>
          <w:sz w:val="24"/>
        </w:rPr>
      </w:pPr>
    </w:p>
    <w:p w14:paraId="10601A0D" w14:textId="28DA2429" w:rsidR="00B76607" w:rsidRPr="00B81163" w:rsidRDefault="00B76607" w:rsidP="00117379">
      <w:pPr>
        <w:jc w:val="both"/>
        <w:rPr>
          <w:sz w:val="24"/>
        </w:rPr>
      </w:pPr>
      <w:r w:rsidRPr="00B81163">
        <w:rPr>
          <w:sz w:val="24"/>
        </w:rPr>
        <w:t>Note:</w:t>
      </w:r>
    </w:p>
    <w:p w14:paraId="5451BA3A" w14:textId="14B119B3" w:rsidR="00C94CDB" w:rsidRDefault="007D12B5" w:rsidP="00496832">
      <w:pPr>
        <w:pStyle w:val="ListParagraph"/>
        <w:numPr>
          <w:ilvl w:val="0"/>
          <w:numId w:val="7"/>
        </w:numPr>
        <w:jc w:val="both"/>
        <w:rPr>
          <w:sz w:val="24"/>
        </w:rPr>
      </w:pPr>
      <w:r w:rsidRPr="00B81163">
        <w:rPr>
          <w:sz w:val="24"/>
        </w:rPr>
        <w:t xml:space="preserve">The </w:t>
      </w:r>
      <w:r w:rsidR="00A6769A" w:rsidRPr="00B81163">
        <w:rPr>
          <w:sz w:val="24"/>
        </w:rPr>
        <w:t>s</w:t>
      </w:r>
      <w:r w:rsidR="00496832" w:rsidRPr="00B81163">
        <w:rPr>
          <w:sz w:val="24"/>
        </w:rPr>
        <w:t>andbox entity is required to submit to MAS</w:t>
      </w:r>
      <w:r w:rsidR="00C94CDB">
        <w:rPr>
          <w:sz w:val="24"/>
        </w:rPr>
        <w:t>:</w:t>
      </w:r>
    </w:p>
    <w:p w14:paraId="20347B97" w14:textId="3928BF0B" w:rsidR="00E93BD1" w:rsidRDefault="00E93BD1" w:rsidP="00E93BD1">
      <w:pPr>
        <w:pStyle w:val="ListParagraph"/>
        <w:numPr>
          <w:ilvl w:val="0"/>
          <w:numId w:val="15"/>
        </w:numPr>
        <w:ind w:hanging="731"/>
        <w:jc w:val="both"/>
        <w:rPr>
          <w:sz w:val="24"/>
        </w:rPr>
      </w:pPr>
      <w:r>
        <w:rPr>
          <w:sz w:val="24"/>
        </w:rPr>
        <w:t xml:space="preserve">a progress </w:t>
      </w:r>
      <w:proofErr w:type="gramStart"/>
      <w:r>
        <w:rPr>
          <w:sz w:val="24"/>
        </w:rPr>
        <w:t>report</w:t>
      </w:r>
      <w:proofErr w:type="gramEnd"/>
      <w:r>
        <w:rPr>
          <w:sz w:val="24"/>
        </w:rPr>
        <w:t xml:space="preserve"> every two months </w:t>
      </w:r>
      <w:r w:rsidR="007D0A69" w:rsidRPr="00B81163">
        <w:rPr>
          <w:sz w:val="24"/>
        </w:rPr>
        <w:t>from the start of the approved period</w:t>
      </w:r>
      <w:r w:rsidR="00D0731A">
        <w:rPr>
          <w:sz w:val="24"/>
        </w:rPr>
        <w:t xml:space="preserve"> (“reporting period”)</w:t>
      </w:r>
      <w:r w:rsidR="00C94CDB">
        <w:rPr>
          <w:sz w:val="24"/>
        </w:rPr>
        <w:t xml:space="preserve">; </w:t>
      </w:r>
      <w:r w:rsidR="00DA4FA4" w:rsidRPr="00B81163">
        <w:rPr>
          <w:sz w:val="24"/>
        </w:rPr>
        <w:t>and</w:t>
      </w:r>
    </w:p>
    <w:p w14:paraId="6B79EE74" w14:textId="1E219C69" w:rsidR="00C94CDB" w:rsidRPr="00E93BD1" w:rsidRDefault="00E93BD1" w:rsidP="00E93BD1">
      <w:pPr>
        <w:pStyle w:val="ListParagraph"/>
        <w:numPr>
          <w:ilvl w:val="0"/>
          <w:numId w:val="15"/>
        </w:numPr>
        <w:ind w:hanging="731"/>
        <w:jc w:val="both"/>
        <w:rPr>
          <w:sz w:val="24"/>
        </w:rPr>
      </w:pPr>
      <w:r w:rsidRPr="00E93BD1">
        <w:rPr>
          <w:sz w:val="24"/>
        </w:rPr>
        <w:t>a final progress report at the end of the approved period</w:t>
      </w:r>
      <w:r w:rsidR="00DA4FA4" w:rsidRPr="00E93BD1">
        <w:rPr>
          <w:sz w:val="24"/>
        </w:rPr>
        <w:t>.</w:t>
      </w:r>
      <w:r w:rsidR="007F5D8A" w:rsidRPr="00E93BD1">
        <w:rPr>
          <w:sz w:val="24"/>
        </w:rPr>
        <w:t xml:space="preserve"> </w:t>
      </w:r>
    </w:p>
    <w:p w14:paraId="2D35C033" w14:textId="0E7F7EB4" w:rsidR="00BD1517" w:rsidRPr="00B81163" w:rsidRDefault="00496832" w:rsidP="00C94CDB">
      <w:pPr>
        <w:pStyle w:val="ListParagraph"/>
        <w:numPr>
          <w:ilvl w:val="0"/>
          <w:numId w:val="7"/>
        </w:numPr>
        <w:jc w:val="both"/>
        <w:rPr>
          <w:sz w:val="24"/>
        </w:rPr>
      </w:pPr>
      <w:r w:rsidRPr="00B81163">
        <w:rPr>
          <w:sz w:val="24"/>
        </w:rPr>
        <w:t>MAS may request for clarifications from the entity or for the entity to provide a demonstration of the experiment.</w:t>
      </w:r>
    </w:p>
    <w:p w14:paraId="5CD14BFC" w14:textId="767337C6" w:rsidR="007D12B5" w:rsidRPr="00B81163" w:rsidRDefault="00496832" w:rsidP="00D47745">
      <w:pPr>
        <w:pStyle w:val="ListParagraph"/>
        <w:numPr>
          <w:ilvl w:val="0"/>
          <w:numId w:val="7"/>
        </w:numPr>
        <w:jc w:val="both"/>
        <w:rPr>
          <w:sz w:val="24"/>
        </w:rPr>
      </w:pPr>
      <w:r w:rsidRPr="00B81163">
        <w:rPr>
          <w:b/>
          <w:sz w:val="24"/>
        </w:rPr>
        <w:t>Please</w:t>
      </w:r>
      <w:r w:rsidR="00D47745" w:rsidRPr="00B81163">
        <w:rPr>
          <w:b/>
          <w:sz w:val="24"/>
        </w:rPr>
        <w:t xml:space="preserve"> complete both Part</w:t>
      </w:r>
      <w:r w:rsidR="00217ED7" w:rsidRPr="00B81163">
        <w:rPr>
          <w:b/>
          <w:sz w:val="24"/>
        </w:rPr>
        <w:t>s</w:t>
      </w:r>
      <w:r w:rsidR="00D47745" w:rsidRPr="00B81163">
        <w:rPr>
          <w:b/>
          <w:sz w:val="24"/>
        </w:rPr>
        <w:t xml:space="preserve"> I and II of the form</w:t>
      </w:r>
      <w:r w:rsidR="00D47745" w:rsidRPr="00B81163">
        <w:rPr>
          <w:sz w:val="24"/>
        </w:rPr>
        <w:t xml:space="preserve"> and </w:t>
      </w:r>
      <w:r w:rsidRPr="00B81163">
        <w:rPr>
          <w:sz w:val="24"/>
        </w:rPr>
        <w:t xml:space="preserve">submit </w:t>
      </w:r>
      <w:r w:rsidR="00D47745" w:rsidRPr="00B81163">
        <w:rPr>
          <w:sz w:val="24"/>
        </w:rPr>
        <w:t xml:space="preserve">it </w:t>
      </w:r>
      <w:r w:rsidRPr="00B81163">
        <w:rPr>
          <w:sz w:val="24"/>
        </w:rPr>
        <w:t xml:space="preserve">to </w:t>
      </w:r>
      <w:hyperlink r:id="rId12" w:history="1">
        <w:r w:rsidR="0087162B" w:rsidRPr="00B81163">
          <w:rPr>
            <w:rStyle w:val="Hyperlink"/>
            <w:sz w:val="24"/>
          </w:rPr>
          <w:t>fintech_sandbox@mas.gov.sg</w:t>
        </w:r>
      </w:hyperlink>
      <w:r w:rsidR="00FA5F35" w:rsidRPr="00B81163">
        <w:rPr>
          <w:sz w:val="24"/>
        </w:rPr>
        <w:t xml:space="preserve"> </w:t>
      </w:r>
      <w:r w:rsidR="00FA5F35" w:rsidRPr="00E93BD1">
        <w:rPr>
          <w:sz w:val="24"/>
          <w:u w:val="single"/>
        </w:rPr>
        <w:t>within 7 days from</w:t>
      </w:r>
      <w:r w:rsidR="00F43ED1" w:rsidRPr="00E93BD1">
        <w:rPr>
          <w:sz w:val="24"/>
          <w:u w:val="single"/>
        </w:rPr>
        <w:t xml:space="preserve"> the end of</w:t>
      </w:r>
      <w:r w:rsidR="00FA5F35" w:rsidRPr="00E93BD1">
        <w:rPr>
          <w:sz w:val="24"/>
          <w:u w:val="single"/>
        </w:rPr>
        <w:t xml:space="preserve"> </w:t>
      </w:r>
      <w:r w:rsidR="007D0A69" w:rsidRPr="00E93BD1">
        <w:rPr>
          <w:sz w:val="24"/>
          <w:u w:val="single"/>
        </w:rPr>
        <w:t xml:space="preserve">each </w:t>
      </w:r>
      <w:r w:rsidR="00FA5F35" w:rsidRPr="00E93BD1">
        <w:rPr>
          <w:sz w:val="24"/>
          <w:u w:val="single"/>
        </w:rPr>
        <w:t>reporting period</w:t>
      </w:r>
      <w:r w:rsidR="00FA5F35" w:rsidRPr="00B81163">
        <w:rPr>
          <w:sz w:val="24"/>
        </w:rPr>
        <w:t xml:space="preserve">. </w:t>
      </w:r>
    </w:p>
    <w:p w14:paraId="094D867D" w14:textId="3C40636F" w:rsidR="00CA1FC8" w:rsidRPr="00B81163" w:rsidRDefault="00CA1FC8" w:rsidP="007D12B5">
      <w:pPr>
        <w:pStyle w:val="ListParagraph"/>
        <w:numPr>
          <w:ilvl w:val="0"/>
          <w:numId w:val="7"/>
        </w:numPr>
        <w:jc w:val="both"/>
        <w:rPr>
          <w:sz w:val="24"/>
        </w:rPr>
      </w:pPr>
      <w:r w:rsidRPr="00B81163">
        <w:rPr>
          <w:b/>
          <w:sz w:val="24"/>
          <w:u w:val="single"/>
        </w:rPr>
        <w:br w:type="page"/>
      </w:r>
    </w:p>
    <w:p w14:paraId="50F1DBFA" w14:textId="2C0140CE" w:rsidR="00F827DF" w:rsidRPr="00B81163" w:rsidRDefault="00F827DF" w:rsidP="00F827DF">
      <w:pPr>
        <w:pStyle w:val="Heading1"/>
        <w:numPr>
          <w:ilvl w:val="0"/>
          <w:numId w:val="0"/>
        </w:numPr>
        <w:jc w:val="left"/>
      </w:pPr>
      <w:r w:rsidRPr="00B81163">
        <w:lastRenderedPageBreak/>
        <w:t>PART I – DECLARATION</w:t>
      </w:r>
    </w:p>
    <w:p w14:paraId="0E0A1FE4" w14:textId="77777777" w:rsidR="00F827DF" w:rsidRPr="00B81163" w:rsidRDefault="00F827DF" w:rsidP="00F827DF">
      <w:pPr>
        <w:pStyle w:val="ListParagraph"/>
        <w:spacing w:after="0"/>
        <w:ind w:left="0"/>
        <w:jc w:val="both"/>
        <w:rPr>
          <w:sz w:val="24"/>
        </w:rPr>
      </w:pPr>
    </w:p>
    <w:p w14:paraId="48CB7C18" w14:textId="181F90FE" w:rsidR="00A558CA" w:rsidRPr="00B81163" w:rsidRDefault="00A558CA" w:rsidP="00A558CA">
      <w:pPr>
        <w:pStyle w:val="ListParagraph"/>
        <w:numPr>
          <w:ilvl w:val="0"/>
          <w:numId w:val="13"/>
        </w:numPr>
        <w:ind w:left="0" w:firstLine="0"/>
        <w:jc w:val="both"/>
        <w:rPr>
          <w:sz w:val="24"/>
        </w:rPr>
      </w:pPr>
      <w:r w:rsidRPr="00B81163">
        <w:rPr>
          <w:sz w:val="24"/>
        </w:rPr>
        <w:t>Declaration</w:t>
      </w:r>
      <w:r w:rsidR="000651F0" w:rsidRPr="00B81163">
        <w:rPr>
          <w:sz w:val="24"/>
        </w:rPr>
        <w:t xml:space="preserve"> </w:t>
      </w:r>
      <w:r w:rsidR="002C0B22" w:rsidRPr="00B81163">
        <w:rPr>
          <w:sz w:val="24"/>
        </w:rPr>
        <w:t xml:space="preserve">(please note that </w:t>
      </w:r>
      <w:r w:rsidR="002C0B22" w:rsidRPr="00B81163">
        <w:rPr>
          <w:sz w:val="24"/>
          <w:u w:val="single"/>
        </w:rPr>
        <w:t>all boxes</w:t>
      </w:r>
      <w:r w:rsidR="002C0B22" w:rsidRPr="00B81163">
        <w:rPr>
          <w:sz w:val="24"/>
        </w:rPr>
        <w:t xml:space="preserve"> must be checked for the entity to continue with the sandbox experiment)</w:t>
      </w:r>
    </w:p>
    <w:permStart w:id="262360426" w:edGrp="everyone"/>
    <w:p w14:paraId="2F56AA4E" w14:textId="26E6BCEC" w:rsidR="0010236A" w:rsidRPr="00B81163" w:rsidRDefault="00F01EAE" w:rsidP="001033EF">
      <w:pPr>
        <w:pStyle w:val="ListParagraph"/>
        <w:ind w:left="709"/>
        <w:jc w:val="both"/>
        <w:rPr>
          <w:sz w:val="24"/>
        </w:rPr>
      </w:pPr>
      <w:sdt>
        <w:sdtPr>
          <w:rPr>
            <w:sz w:val="24"/>
          </w:rPr>
          <w:id w:val="1027375647"/>
          <w14:checkbox>
            <w14:checked w14:val="0"/>
            <w14:checkedState w14:val="2612" w14:font="MS Gothic"/>
            <w14:uncheckedState w14:val="2610" w14:font="MS Gothic"/>
          </w14:checkbox>
        </w:sdtPr>
        <w:sdtEndPr/>
        <w:sdtContent>
          <w:r w:rsidR="00A400D8">
            <w:rPr>
              <w:rFonts w:ascii="MS Gothic" w:eastAsia="MS Gothic" w:hAnsi="MS Gothic" w:hint="eastAsia"/>
              <w:sz w:val="24"/>
            </w:rPr>
            <w:t>☐</w:t>
          </w:r>
        </w:sdtContent>
      </w:sdt>
      <w:r w:rsidR="007E7E9F" w:rsidRPr="00B81163">
        <w:rPr>
          <w:sz w:val="24"/>
        </w:rPr>
        <w:t xml:space="preserve"> </w:t>
      </w:r>
      <w:permEnd w:id="262360426"/>
      <w:r w:rsidR="005A1234" w:rsidRPr="00B81163">
        <w:rPr>
          <w:sz w:val="24"/>
        </w:rPr>
        <w:t xml:space="preserve">I declare </w:t>
      </w:r>
      <w:r w:rsidR="006E2591" w:rsidRPr="00B81163">
        <w:rPr>
          <w:sz w:val="24"/>
        </w:rPr>
        <w:t xml:space="preserve">for and on behalf of the entity </w:t>
      </w:r>
      <w:r w:rsidR="005A1234" w:rsidRPr="00B81163">
        <w:rPr>
          <w:sz w:val="24"/>
        </w:rPr>
        <w:t xml:space="preserve">that the entity is conducting the </w:t>
      </w:r>
      <w:r w:rsidR="007E7E9F" w:rsidRPr="00B81163">
        <w:rPr>
          <w:sz w:val="24"/>
        </w:rPr>
        <w:t xml:space="preserve">specific </w:t>
      </w:r>
      <w:proofErr w:type="spellStart"/>
      <w:r w:rsidR="00AC21E1" w:rsidRPr="00B81163">
        <w:rPr>
          <w:sz w:val="24"/>
        </w:rPr>
        <w:t>activit</w:t>
      </w:r>
      <w:proofErr w:type="spellEnd"/>
      <w:r w:rsidR="00AC21E1" w:rsidRPr="00B81163">
        <w:rPr>
          <w:sz w:val="24"/>
        </w:rPr>
        <w:t>(</w:t>
      </w:r>
      <w:proofErr w:type="spellStart"/>
      <w:r w:rsidR="00AC21E1" w:rsidRPr="00B81163">
        <w:rPr>
          <w:sz w:val="24"/>
        </w:rPr>
        <w:t>ies</w:t>
      </w:r>
      <w:proofErr w:type="spellEnd"/>
      <w:r w:rsidR="00AC21E1" w:rsidRPr="00B81163">
        <w:rPr>
          <w:sz w:val="24"/>
        </w:rPr>
        <w:t xml:space="preserve">) </w:t>
      </w:r>
      <w:r w:rsidR="006E2591" w:rsidRPr="00B81163">
        <w:rPr>
          <w:sz w:val="24"/>
        </w:rPr>
        <w:t xml:space="preserve">regulated by MAS </w:t>
      </w:r>
      <w:r w:rsidR="007E7E9F" w:rsidRPr="00B81163">
        <w:rPr>
          <w:sz w:val="24"/>
        </w:rPr>
        <w:t>that is</w:t>
      </w:r>
      <w:r w:rsidR="006E2591" w:rsidRPr="00B81163">
        <w:rPr>
          <w:sz w:val="24"/>
        </w:rPr>
        <w:t xml:space="preserve"> declared </w:t>
      </w:r>
      <w:r w:rsidR="006E2591" w:rsidRPr="00A24C5A">
        <w:rPr>
          <w:sz w:val="24"/>
        </w:rPr>
        <w:t>under Part II of the application form</w:t>
      </w:r>
      <w:r w:rsidR="00AC21E1" w:rsidRPr="00A24C5A">
        <w:rPr>
          <w:sz w:val="24"/>
        </w:rPr>
        <w:t>(s)</w:t>
      </w:r>
      <w:r w:rsidR="00DC4C6D" w:rsidRPr="00A24C5A">
        <w:rPr>
          <w:sz w:val="24"/>
        </w:rPr>
        <w:t xml:space="preserve"> (</w:t>
      </w:r>
      <w:r w:rsidR="00DC4C6D" w:rsidRPr="00A24C5A">
        <w:rPr>
          <w:b/>
          <w:sz w:val="24"/>
        </w:rPr>
        <w:t>Annex B</w:t>
      </w:r>
      <w:r w:rsidR="00DC4C6D" w:rsidRPr="00A24C5A">
        <w:rPr>
          <w:sz w:val="24"/>
        </w:rPr>
        <w:t>)</w:t>
      </w:r>
      <w:r w:rsidR="006E2591" w:rsidRPr="00A24C5A">
        <w:rPr>
          <w:sz w:val="24"/>
        </w:rPr>
        <w:t xml:space="preserve"> that was</w:t>
      </w:r>
      <w:r w:rsidR="00AC21E1" w:rsidRPr="00A24C5A">
        <w:rPr>
          <w:sz w:val="24"/>
        </w:rPr>
        <w:t>/were</w:t>
      </w:r>
      <w:r w:rsidR="006E2591" w:rsidRPr="00A24C5A">
        <w:rPr>
          <w:sz w:val="24"/>
        </w:rPr>
        <w:t xml:space="preserve"> submitted to MAS</w:t>
      </w:r>
      <w:r w:rsidR="007609BD" w:rsidRPr="00A24C5A">
        <w:rPr>
          <w:sz w:val="24"/>
        </w:rPr>
        <w:t xml:space="preserve">, and </w:t>
      </w:r>
      <w:r w:rsidR="00D75238" w:rsidRPr="00A24C5A">
        <w:rPr>
          <w:sz w:val="24"/>
        </w:rPr>
        <w:t>does not conduct any</w:t>
      </w:r>
      <w:r w:rsidR="007609BD">
        <w:rPr>
          <w:sz w:val="24"/>
        </w:rPr>
        <w:t xml:space="preserve"> other activity regulated by MAS</w:t>
      </w:r>
      <w:r w:rsidR="005A1234" w:rsidRPr="00B81163">
        <w:rPr>
          <w:sz w:val="24"/>
        </w:rPr>
        <w:t>.</w:t>
      </w:r>
      <w:r w:rsidR="009B70C9" w:rsidRPr="00B81163">
        <w:rPr>
          <w:sz w:val="24"/>
        </w:rPr>
        <w:t xml:space="preserve"> </w:t>
      </w:r>
    </w:p>
    <w:permStart w:id="646400926" w:edGrp="everyone"/>
    <w:p w14:paraId="0EA77A55" w14:textId="3A9ED2B6" w:rsidR="002C0B22" w:rsidRPr="00B81163" w:rsidRDefault="00F01EAE" w:rsidP="001033EF">
      <w:pPr>
        <w:pStyle w:val="ListParagraph"/>
        <w:ind w:left="709"/>
        <w:jc w:val="both"/>
        <w:rPr>
          <w:sz w:val="24"/>
        </w:rPr>
      </w:pPr>
      <w:sdt>
        <w:sdtPr>
          <w:rPr>
            <w:sz w:val="24"/>
          </w:rPr>
          <w:id w:val="108791714"/>
          <w14:checkbox>
            <w14:checked w14:val="0"/>
            <w14:checkedState w14:val="2612" w14:font="MS Gothic"/>
            <w14:uncheckedState w14:val="2610" w14:font="MS Gothic"/>
          </w14:checkbox>
        </w:sdtPr>
        <w:sdtEndPr/>
        <w:sdtContent>
          <w:r w:rsidR="00A71D1A" w:rsidRPr="00B81163">
            <w:rPr>
              <w:rFonts w:ascii="MS Gothic" w:eastAsia="MS Gothic" w:hAnsi="MS Gothic" w:hint="eastAsia"/>
              <w:sz w:val="24"/>
            </w:rPr>
            <w:t>☐</w:t>
          </w:r>
        </w:sdtContent>
      </w:sdt>
      <w:permEnd w:id="646400926"/>
      <w:r w:rsidR="002C0B22" w:rsidRPr="00B81163">
        <w:rPr>
          <w:sz w:val="24"/>
        </w:rPr>
        <w:t xml:space="preserve"> I declare </w:t>
      </w:r>
      <w:r w:rsidR="006E2591" w:rsidRPr="00B81163">
        <w:rPr>
          <w:sz w:val="24"/>
        </w:rPr>
        <w:t xml:space="preserve">for and on behalf of the entity </w:t>
      </w:r>
      <w:r w:rsidR="002C0B22" w:rsidRPr="00B81163">
        <w:rPr>
          <w:sz w:val="24"/>
        </w:rPr>
        <w:t xml:space="preserve">that all the conditions imposed on the entity, have been and are </w:t>
      </w:r>
      <w:r w:rsidR="006E2591" w:rsidRPr="00B81163">
        <w:rPr>
          <w:sz w:val="24"/>
        </w:rPr>
        <w:t>complied with</w:t>
      </w:r>
      <w:r w:rsidR="002C0B22" w:rsidRPr="00B81163">
        <w:rPr>
          <w:sz w:val="24"/>
        </w:rPr>
        <w:t>.</w:t>
      </w:r>
    </w:p>
    <w:permStart w:id="594937529" w:edGrp="everyone"/>
    <w:p w14:paraId="37CFB9FC" w14:textId="0F00976A" w:rsidR="002C0B22" w:rsidRPr="00B81163" w:rsidRDefault="00F01EAE" w:rsidP="001033EF">
      <w:pPr>
        <w:pStyle w:val="ListParagraph"/>
        <w:ind w:left="709"/>
        <w:jc w:val="both"/>
        <w:rPr>
          <w:sz w:val="24"/>
        </w:rPr>
      </w:pPr>
      <w:sdt>
        <w:sdtPr>
          <w:rPr>
            <w:sz w:val="24"/>
          </w:rPr>
          <w:id w:val="-1005506962"/>
          <w14:checkbox>
            <w14:checked w14:val="0"/>
            <w14:checkedState w14:val="2612" w14:font="MS Gothic"/>
            <w14:uncheckedState w14:val="2610" w14:font="MS Gothic"/>
          </w14:checkbox>
        </w:sdtPr>
        <w:sdtEndPr/>
        <w:sdtContent>
          <w:r w:rsidR="002C0B22" w:rsidRPr="00B81163">
            <w:rPr>
              <w:rFonts w:ascii="MS Gothic" w:eastAsia="MS Gothic" w:hAnsi="MS Gothic" w:hint="eastAsia"/>
              <w:sz w:val="24"/>
            </w:rPr>
            <w:t>☐</w:t>
          </w:r>
        </w:sdtContent>
      </w:sdt>
      <w:permEnd w:id="594937529"/>
      <w:r w:rsidR="002C0B22" w:rsidRPr="00B81163">
        <w:rPr>
          <w:sz w:val="24"/>
        </w:rPr>
        <w:t xml:space="preserve"> I declare </w:t>
      </w:r>
      <w:r w:rsidR="006E2591" w:rsidRPr="00B81163">
        <w:rPr>
          <w:sz w:val="24"/>
        </w:rPr>
        <w:t xml:space="preserve">for and on behalf of the entity </w:t>
      </w:r>
      <w:r w:rsidR="002C0B22" w:rsidRPr="00B81163">
        <w:rPr>
          <w:sz w:val="24"/>
        </w:rPr>
        <w:t xml:space="preserve">that all the representations </w:t>
      </w:r>
      <w:r w:rsidR="008D598C" w:rsidRPr="00B81163">
        <w:rPr>
          <w:sz w:val="24"/>
        </w:rPr>
        <w:t xml:space="preserve">(including declarations) </w:t>
      </w:r>
      <w:r w:rsidR="002C0B22" w:rsidRPr="00B81163">
        <w:rPr>
          <w:sz w:val="24"/>
        </w:rPr>
        <w:t>made by the entity to MAS</w:t>
      </w:r>
      <w:r w:rsidR="006E2591" w:rsidRPr="00B81163">
        <w:rPr>
          <w:sz w:val="24"/>
        </w:rPr>
        <w:t xml:space="preserve"> remain true, accurate and not misleading</w:t>
      </w:r>
      <w:r w:rsidR="002C0B22" w:rsidRPr="00B81163">
        <w:rPr>
          <w:sz w:val="24"/>
        </w:rPr>
        <w:t>.</w:t>
      </w:r>
    </w:p>
    <w:permStart w:id="323429061" w:edGrp="everyone"/>
    <w:p w14:paraId="7DF54960" w14:textId="016D8E02" w:rsidR="002C0B22" w:rsidRPr="00B81163" w:rsidRDefault="00F01EAE" w:rsidP="001033EF">
      <w:pPr>
        <w:pStyle w:val="ListParagraph"/>
        <w:ind w:left="709"/>
        <w:jc w:val="both"/>
        <w:rPr>
          <w:sz w:val="24"/>
        </w:rPr>
      </w:pPr>
      <w:sdt>
        <w:sdtPr>
          <w:rPr>
            <w:sz w:val="24"/>
          </w:rPr>
          <w:id w:val="-812318502"/>
          <w14:checkbox>
            <w14:checked w14:val="0"/>
            <w14:checkedState w14:val="2612" w14:font="MS Gothic"/>
            <w14:uncheckedState w14:val="2610" w14:font="MS Gothic"/>
          </w14:checkbox>
        </w:sdtPr>
        <w:sdtEndPr/>
        <w:sdtContent>
          <w:r w:rsidR="002C0B22" w:rsidRPr="00B81163">
            <w:rPr>
              <w:rFonts w:ascii="MS Gothic" w:eastAsia="MS Gothic" w:hAnsi="MS Gothic" w:hint="eastAsia"/>
              <w:sz w:val="24"/>
            </w:rPr>
            <w:t>☐</w:t>
          </w:r>
        </w:sdtContent>
      </w:sdt>
      <w:permEnd w:id="323429061"/>
      <w:r w:rsidR="002C0B22" w:rsidRPr="00B81163">
        <w:rPr>
          <w:sz w:val="24"/>
        </w:rPr>
        <w:t xml:space="preserve"> I declare </w:t>
      </w:r>
      <w:r w:rsidR="006E2591" w:rsidRPr="00B81163">
        <w:rPr>
          <w:sz w:val="24"/>
        </w:rPr>
        <w:t xml:space="preserve">for and on behalf of the entity </w:t>
      </w:r>
      <w:r w:rsidR="002C0B22" w:rsidRPr="00B81163">
        <w:rPr>
          <w:sz w:val="24"/>
        </w:rPr>
        <w:t xml:space="preserve">that all the </w:t>
      </w:r>
      <w:r w:rsidR="00E2526E" w:rsidRPr="00B81163">
        <w:rPr>
          <w:sz w:val="24"/>
        </w:rPr>
        <w:t>in</w:t>
      </w:r>
      <w:r w:rsidR="009B70C9" w:rsidRPr="00B81163">
        <w:rPr>
          <w:sz w:val="24"/>
        </w:rPr>
        <w:t>formation given in this f</w:t>
      </w:r>
      <w:r w:rsidR="00E2526E" w:rsidRPr="00B81163">
        <w:rPr>
          <w:sz w:val="24"/>
        </w:rPr>
        <w:t>orm, including all supporting documents and attachments, is true</w:t>
      </w:r>
      <w:r w:rsidR="006E2591" w:rsidRPr="00B81163">
        <w:rPr>
          <w:sz w:val="24"/>
        </w:rPr>
        <w:t>, accurate and</w:t>
      </w:r>
      <w:r w:rsidR="00E2526E" w:rsidRPr="00B81163">
        <w:rPr>
          <w:sz w:val="24"/>
        </w:rPr>
        <w:t xml:space="preserve"> </w:t>
      </w:r>
      <w:r w:rsidR="006E2591" w:rsidRPr="00B81163">
        <w:rPr>
          <w:sz w:val="24"/>
        </w:rPr>
        <w:t>not misleading</w:t>
      </w:r>
      <w:r w:rsidR="00E2526E" w:rsidRPr="00B81163">
        <w:rPr>
          <w:sz w:val="24"/>
        </w:rPr>
        <w:t>.</w:t>
      </w:r>
    </w:p>
    <w:p w14:paraId="4CC5A67D" w14:textId="3A0B137E" w:rsidR="00F827DF" w:rsidRDefault="00F827DF" w:rsidP="00F827DF">
      <w:pPr>
        <w:spacing w:after="0"/>
        <w:jc w:val="both"/>
        <w:rPr>
          <w:sz w:val="24"/>
        </w:rPr>
      </w:pPr>
    </w:p>
    <w:p w14:paraId="55F79739" w14:textId="77777777" w:rsidR="00A24C5A" w:rsidRPr="00B81163" w:rsidRDefault="00A24C5A" w:rsidP="00F827DF">
      <w:pPr>
        <w:spacing w:after="0"/>
        <w:jc w:val="both"/>
        <w:rPr>
          <w:sz w:val="24"/>
        </w:rPr>
      </w:pPr>
    </w:p>
    <w:p w14:paraId="2A242C72" w14:textId="6F9CB8A2" w:rsidR="00F827DF" w:rsidRPr="00B81163" w:rsidRDefault="00F827DF" w:rsidP="00F827DF">
      <w:pPr>
        <w:pStyle w:val="Heading1"/>
        <w:numPr>
          <w:ilvl w:val="0"/>
          <w:numId w:val="0"/>
        </w:numPr>
        <w:spacing w:before="0" w:after="360"/>
        <w:jc w:val="left"/>
      </w:pPr>
      <w:r w:rsidRPr="00B81163">
        <w:t>PART II – PROGRESS REPORT</w:t>
      </w:r>
    </w:p>
    <w:p w14:paraId="751E60A6" w14:textId="6D2BAD0E" w:rsidR="00A558CA" w:rsidRPr="00B81163" w:rsidRDefault="00A558CA" w:rsidP="00F827DF">
      <w:pPr>
        <w:pStyle w:val="ListParagraph"/>
        <w:numPr>
          <w:ilvl w:val="0"/>
          <w:numId w:val="14"/>
        </w:numPr>
        <w:spacing w:after="0"/>
        <w:ind w:left="0" w:firstLine="0"/>
        <w:jc w:val="both"/>
        <w:rPr>
          <w:sz w:val="24"/>
        </w:rPr>
      </w:pPr>
      <w:r w:rsidRPr="00B81163">
        <w:rPr>
          <w:sz w:val="24"/>
        </w:rPr>
        <w:t>Sandbox boundaries</w:t>
      </w:r>
      <w:r w:rsidR="00183963" w:rsidRPr="00B81163">
        <w:rPr>
          <w:sz w:val="24"/>
        </w:rPr>
        <w:t xml:space="preserve"> and related indicators</w:t>
      </w:r>
      <w:r w:rsidR="00150182" w:rsidRPr="00B81163">
        <w:rPr>
          <w:sz w:val="24"/>
        </w:rPr>
        <w:t xml:space="preserve"> (p</w:t>
      </w:r>
      <w:r w:rsidR="000651F0" w:rsidRPr="00B81163">
        <w:rPr>
          <w:sz w:val="24"/>
        </w:rPr>
        <w:t>lease complete the relevant section</w:t>
      </w:r>
      <w:r w:rsidR="00150182" w:rsidRPr="00B81163">
        <w:rPr>
          <w:sz w:val="24"/>
        </w:rPr>
        <w:t>)</w:t>
      </w:r>
    </w:p>
    <w:p w14:paraId="2849EEB4" w14:textId="0A1BDD28" w:rsidR="000651F0" w:rsidRPr="00B81163" w:rsidRDefault="000651F0" w:rsidP="00F827DF">
      <w:pPr>
        <w:pStyle w:val="ListParagraph"/>
        <w:numPr>
          <w:ilvl w:val="1"/>
          <w:numId w:val="14"/>
        </w:numPr>
        <w:spacing w:after="0"/>
        <w:ind w:left="709" w:firstLine="0"/>
        <w:jc w:val="both"/>
        <w:rPr>
          <w:sz w:val="24"/>
        </w:rPr>
      </w:pPr>
      <w:r w:rsidRPr="00B81163">
        <w:rPr>
          <w:sz w:val="24"/>
        </w:rPr>
        <w:t>Insurance broking</w:t>
      </w:r>
    </w:p>
    <w:tbl>
      <w:tblPr>
        <w:tblStyle w:val="TableGrid"/>
        <w:tblW w:w="7938" w:type="dxa"/>
        <w:tblInd w:w="1413" w:type="dxa"/>
        <w:tblLayout w:type="fixed"/>
        <w:tblLook w:val="04A0" w:firstRow="1" w:lastRow="0" w:firstColumn="1" w:lastColumn="0" w:noHBand="0" w:noVBand="1"/>
      </w:tblPr>
      <w:tblGrid>
        <w:gridCol w:w="3260"/>
        <w:gridCol w:w="1134"/>
        <w:gridCol w:w="1772"/>
        <w:gridCol w:w="1772"/>
      </w:tblGrid>
      <w:tr w:rsidR="00157749" w:rsidRPr="00B81163" w14:paraId="70C54348" w14:textId="37C91189" w:rsidTr="00450798">
        <w:tc>
          <w:tcPr>
            <w:tcW w:w="3260" w:type="dxa"/>
            <w:shd w:val="clear" w:color="auto" w:fill="8D7249"/>
            <w:vAlign w:val="center"/>
          </w:tcPr>
          <w:p w14:paraId="3FA18695" w14:textId="341E79D5" w:rsidR="00730DFE" w:rsidRPr="00B81163" w:rsidRDefault="00730DFE" w:rsidP="000651F0">
            <w:pPr>
              <w:pStyle w:val="ListParagraph"/>
              <w:ind w:left="22"/>
              <w:rPr>
                <w:b/>
                <w:color w:val="FFFFFF" w:themeColor="background1"/>
                <w:sz w:val="24"/>
              </w:rPr>
            </w:pPr>
            <w:r w:rsidRPr="00B81163">
              <w:rPr>
                <w:b/>
                <w:color w:val="FFFFFF" w:themeColor="background1"/>
                <w:sz w:val="24"/>
              </w:rPr>
              <w:t>Description</w:t>
            </w:r>
          </w:p>
        </w:tc>
        <w:tc>
          <w:tcPr>
            <w:tcW w:w="1134" w:type="dxa"/>
            <w:shd w:val="clear" w:color="auto" w:fill="8D7249"/>
            <w:vAlign w:val="center"/>
          </w:tcPr>
          <w:p w14:paraId="32B4E676" w14:textId="509713C1" w:rsidR="00730DFE" w:rsidRPr="00B81163" w:rsidRDefault="00730DFE" w:rsidP="0066157D">
            <w:pPr>
              <w:pStyle w:val="ListParagraph"/>
              <w:ind w:left="22"/>
              <w:jc w:val="center"/>
              <w:rPr>
                <w:b/>
                <w:color w:val="FFFFFF" w:themeColor="background1"/>
                <w:sz w:val="24"/>
              </w:rPr>
            </w:pPr>
            <w:r w:rsidRPr="00B81163">
              <w:rPr>
                <w:b/>
                <w:color w:val="FFFFFF" w:themeColor="background1"/>
                <w:sz w:val="24"/>
              </w:rPr>
              <w:t>Limit</w:t>
            </w:r>
          </w:p>
        </w:tc>
        <w:tc>
          <w:tcPr>
            <w:tcW w:w="1772" w:type="dxa"/>
            <w:shd w:val="clear" w:color="auto" w:fill="8D7249"/>
            <w:vAlign w:val="center"/>
          </w:tcPr>
          <w:p w14:paraId="60F9F8A9" w14:textId="743FAC44" w:rsidR="00730DFE" w:rsidRPr="00B81163" w:rsidRDefault="00482E2C" w:rsidP="000651F0">
            <w:pPr>
              <w:pStyle w:val="ListParagraph"/>
              <w:ind w:left="22"/>
              <w:jc w:val="center"/>
              <w:rPr>
                <w:b/>
                <w:color w:val="FFFFFF" w:themeColor="background1"/>
                <w:sz w:val="24"/>
              </w:rPr>
            </w:pPr>
            <w:r w:rsidRPr="00B81163">
              <w:rPr>
                <w:b/>
                <w:color w:val="FFFFFF" w:themeColor="background1"/>
                <w:sz w:val="24"/>
              </w:rPr>
              <w:t xml:space="preserve">Reporting </w:t>
            </w:r>
            <w:r w:rsidR="00FE451B">
              <w:rPr>
                <w:b/>
                <w:color w:val="FFFFFF" w:themeColor="background1"/>
                <w:sz w:val="24"/>
              </w:rPr>
              <w:t>p</w:t>
            </w:r>
            <w:r w:rsidR="00730DFE" w:rsidRPr="00B81163">
              <w:rPr>
                <w:b/>
                <w:color w:val="FFFFFF" w:themeColor="background1"/>
                <w:sz w:val="24"/>
              </w:rPr>
              <w:t>eriod</w:t>
            </w:r>
          </w:p>
        </w:tc>
        <w:tc>
          <w:tcPr>
            <w:tcW w:w="1772" w:type="dxa"/>
            <w:shd w:val="clear" w:color="auto" w:fill="8D7249"/>
            <w:vAlign w:val="center"/>
          </w:tcPr>
          <w:p w14:paraId="56C73C89" w14:textId="19340387" w:rsidR="00730DFE" w:rsidRPr="00B81163" w:rsidRDefault="00157749" w:rsidP="000651F0">
            <w:pPr>
              <w:pStyle w:val="ListParagraph"/>
              <w:ind w:left="22"/>
              <w:jc w:val="center"/>
              <w:rPr>
                <w:b/>
                <w:color w:val="FFFFFF" w:themeColor="background1"/>
                <w:sz w:val="24"/>
              </w:rPr>
            </w:pPr>
            <w:r w:rsidRPr="00B81163">
              <w:rPr>
                <w:b/>
                <w:color w:val="FFFFFF" w:themeColor="background1"/>
                <w:sz w:val="24"/>
              </w:rPr>
              <w:t>C</w:t>
            </w:r>
            <w:r w:rsidR="00FE451B">
              <w:rPr>
                <w:b/>
                <w:color w:val="FFFFFF" w:themeColor="background1"/>
                <w:sz w:val="24"/>
              </w:rPr>
              <w:t>umulative as at the end of the reporting p</w:t>
            </w:r>
            <w:r w:rsidRPr="00B81163">
              <w:rPr>
                <w:b/>
                <w:color w:val="FFFFFF" w:themeColor="background1"/>
                <w:sz w:val="24"/>
              </w:rPr>
              <w:t>eriod</w:t>
            </w:r>
          </w:p>
        </w:tc>
      </w:tr>
      <w:tr w:rsidR="00730DFE" w:rsidRPr="00B81163" w14:paraId="49671917" w14:textId="5402574A" w:rsidTr="0020355D">
        <w:trPr>
          <w:trHeight w:val="368"/>
        </w:trPr>
        <w:tc>
          <w:tcPr>
            <w:tcW w:w="3260" w:type="dxa"/>
            <w:vAlign w:val="center"/>
          </w:tcPr>
          <w:p w14:paraId="5AB323D4" w14:textId="09729A5B" w:rsidR="00730DFE" w:rsidRPr="00B81163" w:rsidRDefault="00730DFE" w:rsidP="000651F0">
            <w:pPr>
              <w:rPr>
                <w:sz w:val="24"/>
              </w:rPr>
            </w:pPr>
            <w:permStart w:id="1163471982" w:edGrp="everyone" w:colFirst="2" w:colLast="2"/>
            <w:permStart w:id="1561870202" w:edGrp="everyone" w:colFirst="3" w:colLast="3"/>
            <w:r w:rsidRPr="00B81163">
              <w:rPr>
                <w:sz w:val="24"/>
              </w:rPr>
              <w:t>No. of completed transactions</w:t>
            </w:r>
            <w:r w:rsidR="006E2591" w:rsidRPr="00B81163">
              <w:rPr>
                <w:rStyle w:val="FootnoteReference"/>
                <w:sz w:val="24"/>
              </w:rPr>
              <w:footnoteReference w:id="2"/>
            </w:r>
          </w:p>
        </w:tc>
        <w:tc>
          <w:tcPr>
            <w:tcW w:w="1134" w:type="dxa"/>
            <w:vAlign w:val="center"/>
          </w:tcPr>
          <w:p w14:paraId="257273D4" w14:textId="4D641552" w:rsidR="00730DFE" w:rsidRPr="00B81163" w:rsidRDefault="00730DFE" w:rsidP="000651F0">
            <w:pPr>
              <w:jc w:val="center"/>
              <w:rPr>
                <w:sz w:val="24"/>
              </w:rPr>
            </w:pPr>
            <w:r w:rsidRPr="00B81163">
              <w:rPr>
                <w:bCs/>
                <w:sz w:val="24"/>
                <w:lang w:val="en-US"/>
              </w:rPr>
              <w:t xml:space="preserve">≤ </w:t>
            </w:r>
            <w:r w:rsidRPr="00B81163">
              <w:rPr>
                <w:sz w:val="24"/>
              </w:rPr>
              <w:t>1,000</w:t>
            </w:r>
          </w:p>
        </w:tc>
        <w:tc>
          <w:tcPr>
            <w:tcW w:w="1772" w:type="dxa"/>
            <w:vAlign w:val="center"/>
          </w:tcPr>
          <w:p w14:paraId="32D25080" w14:textId="77777777" w:rsidR="00730DFE" w:rsidRPr="00B81163" w:rsidRDefault="00730DFE" w:rsidP="0066157D">
            <w:pPr>
              <w:jc w:val="center"/>
              <w:rPr>
                <w:sz w:val="24"/>
              </w:rPr>
            </w:pPr>
          </w:p>
        </w:tc>
        <w:tc>
          <w:tcPr>
            <w:tcW w:w="1772" w:type="dxa"/>
            <w:vAlign w:val="center"/>
          </w:tcPr>
          <w:p w14:paraId="6C723CA8" w14:textId="77777777" w:rsidR="00730DFE" w:rsidRPr="00B81163" w:rsidRDefault="00730DFE" w:rsidP="0066157D">
            <w:pPr>
              <w:jc w:val="center"/>
              <w:rPr>
                <w:sz w:val="24"/>
              </w:rPr>
            </w:pPr>
          </w:p>
        </w:tc>
      </w:tr>
      <w:tr w:rsidR="00730DFE" w:rsidRPr="00B81163" w14:paraId="4407CF83" w14:textId="77777777" w:rsidTr="0020355D">
        <w:trPr>
          <w:trHeight w:val="345"/>
        </w:trPr>
        <w:tc>
          <w:tcPr>
            <w:tcW w:w="3260" w:type="dxa"/>
            <w:vAlign w:val="center"/>
          </w:tcPr>
          <w:p w14:paraId="7CF7845D" w14:textId="16B2C067" w:rsidR="00730DFE" w:rsidRPr="00B81163" w:rsidRDefault="00730DFE" w:rsidP="000119A6">
            <w:pPr>
              <w:rPr>
                <w:sz w:val="24"/>
              </w:rPr>
            </w:pPr>
            <w:permStart w:id="175322081" w:edGrp="everyone" w:colFirst="2" w:colLast="2"/>
            <w:permStart w:id="1105075590" w:edGrp="everyone" w:colFirst="3" w:colLast="3"/>
            <w:permEnd w:id="1163471982"/>
            <w:permEnd w:id="1561870202"/>
            <w:r w:rsidRPr="00B81163">
              <w:rPr>
                <w:sz w:val="24"/>
              </w:rPr>
              <w:t xml:space="preserve">No. of </w:t>
            </w:r>
            <w:r w:rsidR="000119A6" w:rsidRPr="00B81163">
              <w:rPr>
                <w:sz w:val="24"/>
              </w:rPr>
              <w:t>distinct</w:t>
            </w:r>
            <w:r w:rsidR="000119A6" w:rsidRPr="00B81163">
              <w:rPr>
                <w:rStyle w:val="FootnoteReference"/>
                <w:sz w:val="24"/>
              </w:rPr>
              <w:footnoteReference w:id="3"/>
            </w:r>
            <w:r w:rsidR="000119A6" w:rsidRPr="00B81163">
              <w:rPr>
                <w:sz w:val="24"/>
              </w:rPr>
              <w:t xml:space="preserve"> </w:t>
            </w:r>
            <w:r w:rsidRPr="00B81163">
              <w:rPr>
                <w:sz w:val="24"/>
              </w:rPr>
              <w:t>customers</w:t>
            </w:r>
          </w:p>
        </w:tc>
        <w:tc>
          <w:tcPr>
            <w:tcW w:w="1134" w:type="dxa"/>
            <w:vAlign w:val="center"/>
          </w:tcPr>
          <w:p w14:paraId="3E9DD082" w14:textId="5D975BC3" w:rsidR="00730DFE" w:rsidRPr="00B81163" w:rsidRDefault="002C0B22" w:rsidP="000651F0">
            <w:pPr>
              <w:jc w:val="center"/>
              <w:rPr>
                <w:bCs/>
                <w:sz w:val="24"/>
                <w:lang w:val="en-US"/>
              </w:rPr>
            </w:pPr>
            <w:r w:rsidRPr="00B81163">
              <w:rPr>
                <w:bCs/>
                <w:sz w:val="24"/>
                <w:lang w:val="en-US"/>
              </w:rPr>
              <w:t>N.A.</w:t>
            </w:r>
          </w:p>
        </w:tc>
        <w:tc>
          <w:tcPr>
            <w:tcW w:w="1772" w:type="dxa"/>
            <w:vAlign w:val="center"/>
          </w:tcPr>
          <w:p w14:paraId="4754D448" w14:textId="77777777" w:rsidR="00730DFE" w:rsidRPr="00B81163" w:rsidRDefault="00730DFE" w:rsidP="0066157D">
            <w:pPr>
              <w:jc w:val="center"/>
              <w:rPr>
                <w:sz w:val="24"/>
              </w:rPr>
            </w:pPr>
          </w:p>
        </w:tc>
        <w:tc>
          <w:tcPr>
            <w:tcW w:w="1772" w:type="dxa"/>
            <w:vAlign w:val="center"/>
          </w:tcPr>
          <w:p w14:paraId="1C60ABD2" w14:textId="77777777" w:rsidR="00730DFE" w:rsidRPr="00B81163" w:rsidRDefault="00730DFE" w:rsidP="0066157D">
            <w:pPr>
              <w:jc w:val="center"/>
              <w:rPr>
                <w:sz w:val="24"/>
              </w:rPr>
            </w:pPr>
          </w:p>
        </w:tc>
      </w:tr>
      <w:permEnd w:id="175322081"/>
      <w:permEnd w:id="1105075590"/>
    </w:tbl>
    <w:p w14:paraId="50AAD5C6" w14:textId="77777777" w:rsidR="0066157D" w:rsidRPr="00B81163" w:rsidRDefault="0066157D" w:rsidP="00FA1EEE">
      <w:pPr>
        <w:pStyle w:val="ListParagraph"/>
        <w:spacing w:after="0"/>
        <w:ind w:left="709"/>
        <w:jc w:val="both"/>
        <w:rPr>
          <w:sz w:val="24"/>
        </w:rPr>
      </w:pPr>
    </w:p>
    <w:p w14:paraId="266E1DDD" w14:textId="0AFF192C" w:rsidR="000651F0" w:rsidRPr="00B81163" w:rsidRDefault="006E2591" w:rsidP="00F827DF">
      <w:pPr>
        <w:pStyle w:val="ListParagraph"/>
        <w:numPr>
          <w:ilvl w:val="1"/>
          <w:numId w:val="14"/>
        </w:numPr>
        <w:spacing w:after="0"/>
        <w:ind w:left="709" w:firstLine="0"/>
        <w:jc w:val="both"/>
        <w:rPr>
          <w:sz w:val="24"/>
        </w:rPr>
      </w:pPr>
      <w:r w:rsidRPr="00B81163">
        <w:rPr>
          <w:sz w:val="24"/>
        </w:rPr>
        <w:t>Establishing or operating an organised market</w:t>
      </w:r>
    </w:p>
    <w:p w14:paraId="777562C8" w14:textId="09E4790A" w:rsidR="000119A6" w:rsidRPr="00B81163" w:rsidRDefault="000119A6" w:rsidP="000119A6">
      <w:pPr>
        <w:pStyle w:val="ListParagraph"/>
        <w:spacing w:after="0"/>
        <w:ind w:left="2127"/>
        <w:jc w:val="both"/>
        <w:rPr>
          <w:sz w:val="24"/>
        </w:rPr>
      </w:pPr>
    </w:p>
    <w:p w14:paraId="7CEE0ED2" w14:textId="0BF6DDAF" w:rsidR="000119A6" w:rsidRPr="00B81163" w:rsidRDefault="000119A6" w:rsidP="0043072B">
      <w:pPr>
        <w:pStyle w:val="ListParagraph"/>
        <w:numPr>
          <w:ilvl w:val="2"/>
          <w:numId w:val="14"/>
        </w:numPr>
        <w:spacing w:after="0"/>
        <w:ind w:left="2127" w:hanging="709"/>
        <w:jc w:val="both"/>
        <w:rPr>
          <w:sz w:val="24"/>
        </w:rPr>
      </w:pPr>
      <w:r w:rsidRPr="00B81163">
        <w:rPr>
          <w:sz w:val="24"/>
        </w:rPr>
        <w:lastRenderedPageBreak/>
        <w:t>In respect of capital market products that are securities and/or units in a collective investment scheme</w:t>
      </w:r>
    </w:p>
    <w:tbl>
      <w:tblPr>
        <w:tblStyle w:val="TableGrid"/>
        <w:tblW w:w="7938" w:type="dxa"/>
        <w:tblInd w:w="1413" w:type="dxa"/>
        <w:tblLayout w:type="fixed"/>
        <w:tblLook w:val="04A0" w:firstRow="1" w:lastRow="0" w:firstColumn="1" w:lastColumn="0" w:noHBand="0" w:noVBand="1"/>
      </w:tblPr>
      <w:tblGrid>
        <w:gridCol w:w="2977"/>
        <w:gridCol w:w="1417"/>
        <w:gridCol w:w="1707"/>
        <w:gridCol w:w="1837"/>
      </w:tblGrid>
      <w:tr w:rsidR="000119A6" w:rsidRPr="00B81163" w14:paraId="270B5D5B" w14:textId="77777777" w:rsidTr="0020355D">
        <w:tc>
          <w:tcPr>
            <w:tcW w:w="2977" w:type="dxa"/>
            <w:shd w:val="clear" w:color="auto" w:fill="8D7249"/>
            <w:vAlign w:val="center"/>
          </w:tcPr>
          <w:p w14:paraId="3C0E4BC6" w14:textId="0DF2BAB8" w:rsidR="000119A6" w:rsidRPr="00B81163" w:rsidRDefault="000119A6" w:rsidP="00450798">
            <w:pPr>
              <w:pStyle w:val="ListParagraph"/>
              <w:ind w:left="22"/>
              <w:rPr>
                <w:b/>
                <w:color w:val="FFFFFF" w:themeColor="background1"/>
                <w:sz w:val="24"/>
              </w:rPr>
            </w:pPr>
            <w:r w:rsidRPr="00B81163">
              <w:rPr>
                <w:b/>
                <w:color w:val="FFFFFF" w:themeColor="background1"/>
                <w:sz w:val="24"/>
              </w:rPr>
              <w:t>Description</w:t>
            </w:r>
          </w:p>
        </w:tc>
        <w:tc>
          <w:tcPr>
            <w:tcW w:w="1417" w:type="dxa"/>
            <w:shd w:val="clear" w:color="auto" w:fill="8D7249"/>
            <w:vAlign w:val="center"/>
          </w:tcPr>
          <w:p w14:paraId="0B7DC3BA" w14:textId="77777777" w:rsidR="000119A6" w:rsidRPr="00B81163" w:rsidRDefault="000119A6" w:rsidP="006E434D">
            <w:pPr>
              <w:pStyle w:val="ListParagraph"/>
              <w:ind w:left="22"/>
              <w:jc w:val="center"/>
              <w:rPr>
                <w:b/>
                <w:color w:val="FFFFFF" w:themeColor="background1"/>
                <w:sz w:val="24"/>
              </w:rPr>
            </w:pPr>
            <w:r w:rsidRPr="00B81163">
              <w:rPr>
                <w:b/>
                <w:color w:val="FFFFFF" w:themeColor="background1"/>
                <w:sz w:val="24"/>
              </w:rPr>
              <w:t>Limit</w:t>
            </w:r>
          </w:p>
        </w:tc>
        <w:tc>
          <w:tcPr>
            <w:tcW w:w="1707" w:type="dxa"/>
            <w:shd w:val="clear" w:color="auto" w:fill="8D7249"/>
            <w:vAlign w:val="center"/>
          </w:tcPr>
          <w:p w14:paraId="72CA640D" w14:textId="20AD8E44" w:rsidR="000119A6" w:rsidRPr="00B81163" w:rsidRDefault="000119A6" w:rsidP="006E434D">
            <w:pPr>
              <w:pStyle w:val="ListParagraph"/>
              <w:ind w:left="22"/>
              <w:jc w:val="center"/>
              <w:rPr>
                <w:b/>
                <w:color w:val="FFFFFF" w:themeColor="background1"/>
                <w:sz w:val="24"/>
              </w:rPr>
            </w:pPr>
            <w:r w:rsidRPr="00B81163">
              <w:rPr>
                <w:b/>
                <w:color w:val="FFFFFF" w:themeColor="background1"/>
                <w:sz w:val="24"/>
              </w:rPr>
              <w:t>R</w:t>
            </w:r>
            <w:r w:rsidR="00FE451B">
              <w:rPr>
                <w:b/>
                <w:color w:val="FFFFFF" w:themeColor="background1"/>
                <w:sz w:val="24"/>
              </w:rPr>
              <w:t>eporting p</w:t>
            </w:r>
            <w:r w:rsidRPr="00B81163">
              <w:rPr>
                <w:b/>
                <w:color w:val="FFFFFF" w:themeColor="background1"/>
                <w:sz w:val="24"/>
              </w:rPr>
              <w:t>eriod</w:t>
            </w:r>
          </w:p>
        </w:tc>
        <w:tc>
          <w:tcPr>
            <w:tcW w:w="1837" w:type="dxa"/>
            <w:shd w:val="clear" w:color="auto" w:fill="8D7249"/>
            <w:vAlign w:val="center"/>
          </w:tcPr>
          <w:p w14:paraId="596D2A60" w14:textId="314E3F96" w:rsidR="000119A6" w:rsidRPr="00B81163" w:rsidRDefault="000119A6" w:rsidP="000119A6">
            <w:pPr>
              <w:pStyle w:val="ListParagraph"/>
              <w:ind w:left="22"/>
              <w:jc w:val="center"/>
              <w:rPr>
                <w:b/>
                <w:color w:val="FFFFFF" w:themeColor="background1"/>
                <w:sz w:val="24"/>
              </w:rPr>
            </w:pPr>
            <w:r w:rsidRPr="00B81163">
              <w:rPr>
                <w:b/>
                <w:color w:val="FFFFFF" w:themeColor="background1"/>
                <w:sz w:val="24"/>
              </w:rPr>
              <w:t xml:space="preserve">Cumulative as at the end of the </w:t>
            </w:r>
            <w:r w:rsidR="00FE451B">
              <w:rPr>
                <w:b/>
                <w:color w:val="FFFFFF" w:themeColor="background1"/>
                <w:sz w:val="24"/>
              </w:rPr>
              <w:t>r</w:t>
            </w:r>
            <w:r w:rsidRPr="00B81163">
              <w:rPr>
                <w:b/>
                <w:color w:val="FFFFFF" w:themeColor="background1"/>
                <w:sz w:val="24"/>
              </w:rPr>
              <w:t xml:space="preserve">eporting </w:t>
            </w:r>
            <w:r w:rsidR="00FE451B">
              <w:rPr>
                <w:b/>
                <w:color w:val="FFFFFF" w:themeColor="background1"/>
                <w:sz w:val="24"/>
              </w:rPr>
              <w:t>p</w:t>
            </w:r>
            <w:r w:rsidRPr="00B81163">
              <w:rPr>
                <w:b/>
                <w:color w:val="FFFFFF" w:themeColor="background1"/>
                <w:sz w:val="24"/>
              </w:rPr>
              <w:t>eriod</w:t>
            </w:r>
          </w:p>
        </w:tc>
      </w:tr>
      <w:tr w:rsidR="000119A6" w:rsidRPr="00B81163" w14:paraId="102028DE" w14:textId="77777777" w:rsidTr="0020355D">
        <w:trPr>
          <w:trHeight w:val="70"/>
        </w:trPr>
        <w:tc>
          <w:tcPr>
            <w:tcW w:w="2977" w:type="dxa"/>
            <w:vAlign w:val="center"/>
          </w:tcPr>
          <w:p w14:paraId="4F6CAA01" w14:textId="562370CE" w:rsidR="000119A6" w:rsidRPr="00B81163" w:rsidRDefault="000119A6" w:rsidP="006E434D">
            <w:pPr>
              <w:rPr>
                <w:sz w:val="24"/>
              </w:rPr>
            </w:pPr>
            <w:permStart w:id="1597007957" w:edGrp="everyone" w:colFirst="2" w:colLast="2"/>
            <w:permStart w:id="1692629225" w:edGrp="everyone" w:colFirst="3" w:colLast="3"/>
            <w:r w:rsidRPr="00B81163">
              <w:rPr>
                <w:sz w:val="24"/>
              </w:rPr>
              <w:t xml:space="preserve">Total traded volume </w:t>
            </w:r>
          </w:p>
        </w:tc>
        <w:tc>
          <w:tcPr>
            <w:tcW w:w="1417" w:type="dxa"/>
            <w:vAlign w:val="center"/>
          </w:tcPr>
          <w:p w14:paraId="16C2C5CD" w14:textId="77777777" w:rsidR="000119A6" w:rsidRPr="00B81163" w:rsidRDefault="000119A6" w:rsidP="006E434D">
            <w:pPr>
              <w:jc w:val="center"/>
              <w:rPr>
                <w:sz w:val="24"/>
              </w:rPr>
            </w:pPr>
            <w:r w:rsidRPr="00B81163">
              <w:rPr>
                <w:bCs/>
                <w:sz w:val="24"/>
                <w:lang w:val="en-US"/>
              </w:rPr>
              <w:t>≤ SGD4 billion</w:t>
            </w:r>
          </w:p>
        </w:tc>
        <w:tc>
          <w:tcPr>
            <w:tcW w:w="1707" w:type="dxa"/>
            <w:vAlign w:val="center"/>
          </w:tcPr>
          <w:p w14:paraId="492B105B" w14:textId="77777777" w:rsidR="000119A6" w:rsidRPr="00B81163" w:rsidRDefault="000119A6" w:rsidP="006E434D">
            <w:pPr>
              <w:jc w:val="center"/>
              <w:rPr>
                <w:sz w:val="24"/>
              </w:rPr>
            </w:pPr>
          </w:p>
        </w:tc>
        <w:tc>
          <w:tcPr>
            <w:tcW w:w="1837" w:type="dxa"/>
            <w:vAlign w:val="center"/>
          </w:tcPr>
          <w:p w14:paraId="141F4675" w14:textId="77777777" w:rsidR="000119A6" w:rsidRPr="00B81163" w:rsidRDefault="000119A6" w:rsidP="006E434D">
            <w:pPr>
              <w:jc w:val="center"/>
              <w:rPr>
                <w:sz w:val="24"/>
              </w:rPr>
            </w:pPr>
          </w:p>
        </w:tc>
      </w:tr>
      <w:tr w:rsidR="000119A6" w:rsidRPr="00B81163" w14:paraId="54B642E5" w14:textId="77777777" w:rsidTr="0020355D">
        <w:trPr>
          <w:trHeight w:val="327"/>
        </w:trPr>
        <w:tc>
          <w:tcPr>
            <w:tcW w:w="2977" w:type="dxa"/>
            <w:vAlign w:val="center"/>
          </w:tcPr>
          <w:p w14:paraId="276730F4" w14:textId="5CBD3EA5" w:rsidR="000119A6" w:rsidRPr="00B81163" w:rsidRDefault="000119A6" w:rsidP="006E434D">
            <w:pPr>
              <w:rPr>
                <w:sz w:val="24"/>
              </w:rPr>
            </w:pPr>
            <w:permStart w:id="1361057835" w:edGrp="everyone" w:colFirst="2" w:colLast="2"/>
            <w:permStart w:id="677383856" w:edGrp="everyone" w:colFirst="3" w:colLast="3"/>
            <w:permEnd w:id="1597007957"/>
            <w:permEnd w:id="1692629225"/>
            <w:r w:rsidRPr="00B81163">
              <w:rPr>
                <w:sz w:val="24"/>
              </w:rPr>
              <w:t>No. of distinct investors</w:t>
            </w:r>
            <w:r w:rsidRPr="00B81163">
              <w:rPr>
                <w:rStyle w:val="FootnoteReference"/>
                <w:sz w:val="24"/>
              </w:rPr>
              <w:footnoteReference w:id="4"/>
            </w:r>
          </w:p>
        </w:tc>
        <w:tc>
          <w:tcPr>
            <w:tcW w:w="1417" w:type="dxa"/>
            <w:vAlign w:val="center"/>
          </w:tcPr>
          <w:p w14:paraId="3CCDCCC5" w14:textId="5CC26472" w:rsidR="000119A6" w:rsidRPr="00B81163" w:rsidRDefault="000119A6" w:rsidP="006E434D">
            <w:pPr>
              <w:jc w:val="center"/>
              <w:rPr>
                <w:bCs/>
                <w:sz w:val="24"/>
                <w:lang w:val="en-US"/>
              </w:rPr>
            </w:pPr>
            <w:r w:rsidRPr="00B81163">
              <w:rPr>
                <w:bCs/>
                <w:sz w:val="24"/>
                <w:lang w:val="en-US"/>
              </w:rPr>
              <w:t>N.A.</w:t>
            </w:r>
          </w:p>
        </w:tc>
        <w:tc>
          <w:tcPr>
            <w:tcW w:w="1707" w:type="dxa"/>
            <w:vAlign w:val="center"/>
          </w:tcPr>
          <w:p w14:paraId="3E356A06" w14:textId="77777777" w:rsidR="000119A6" w:rsidRPr="00B81163" w:rsidRDefault="000119A6" w:rsidP="006E434D">
            <w:pPr>
              <w:jc w:val="center"/>
              <w:rPr>
                <w:sz w:val="24"/>
              </w:rPr>
            </w:pPr>
          </w:p>
        </w:tc>
        <w:tc>
          <w:tcPr>
            <w:tcW w:w="1837" w:type="dxa"/>
            <w:vAlign w:val="center"/>
          </w:tcPr>
          <w:p w14:paraId="22313475" w14:textId="77777777" w:rsidR="000119A6" w:rsidRPr="00B81163" w:rsidRDefault="000119A6" w:rsidP="006E434D">
            <w:pPr>
              <w:jc w:val="center"/>
              <w:rPr>
                <w:sz w:val="24"/>
              </w:rPr>
            </w:pPr>
          </w:p>
        </w:tc>
      </w:tr>
      <w:permEnd w:id="1361057835"/>
      <w:permEnd w:id="677383856"/>
    </w:tbl>
    <w:p w14:paraId="2F3421EE" w14:textId="77777777" w:rsidR="000119A6" w:rsidRPr="00B81163" w:rsidRDefault="000119A6" w:rsidP="000119A6">
      <w:pPr>
        <w:pStyle w:val="ListParagraph"/>
        <w:spacing w:after="0"/>
        <w:ind w:left="2127"/>
        <w:jc w:val="both"/>
        <w:rPr>
          <w:sz w:val="24"/>
        </w:rPr>
      </w:pPr>
    </w:p>
    <w:p w14:paraId="67CED17A" w14:textId="08ACCBF3" w:rsidR="000119A6" w:rsidRPr="00B81163" w:rsidRDefault="000119A6" w:rsidP="000119A6">
      <w:pPr>
        <w:pStyle w:val="ListParagraph"/>
        <w:numPr>
          <w:ilvl w:val="2"/>
          <w:numId w:val="14"/>
        </w:numPr>
        <w:spacing w:after="0"/>
        <w:ind w:left="2127" w:hanging="572"/>
        <w:jc w:val="both"/>
        <w:rPr>
          <w:sz w:val="24"/>
        </w:rPr>
      </w:pPr>
      <w:r w:rsidRPr="00B81163">
        <w:rPr>
          <w:sz w:val="24"/>
        </w:rPr>
        <w:t>In respect of capital market products that are derivatives contracts</w:t>
      </w:r>
    </w:p>
    <w:tbl>
      <w:tblPr>
        <w:tblStyle w:val="TableGrid"/>
        <w:tblW w:w="7938" w:type="dxa"/>
        <w:tblInd w:w="1413" w:type="dxa"/>
        <w:tblLayout w:type="fixed"/>
        <w:tblLook w:val="04A0" w:firstRow="1" w:lastRow="0" w:firstColumn="1" w:lastColumn="0" w:noHBand="0" w:noVBand="1"/>
      </w:tblPr>
      <w:tblGrid>
        <w:gridCol w:w="2977"/>
        <w:gridCol w:w="1417"/>
        <w:gridCol w:w="1701"/>
        <w:gridCol w:w="1843"/>
      </w:tblGrid>
      <w:tr w:rsidR="000119A6" w:rsidRPr="00B81163" w14:paraId="4ECD067C" w14:textId="7FCB40F4" w:rsidTr="0020355D">
        <w:tc>
          <w:tcPr>
            <w:tcW w:w="2977" w:type="dxa"/>
            <w:shd w:val="clear" w:color="auto" w:fill="8D7249"/>
            <w:vAlign w:val="center"/>
          </w:tcPr>
          <w:p w14:paraId="645B3618" w14:textId="660FF285" w:rsidR="000119A6" w:rsidRPr="00B81163" w:rsidRDefault="000119A6" w:rsidP="00450798">
            <w:pPr>
              <w:pStyle w:val="ListParagraph"/>
              <w:ind w:left="22"/>
              <w:rPr>
                <w:b/>
                <w:color w:val="FFFFFF" w:themeColor="background1"/>
                <w:sz w:val="24"/>
              </w:rPr>
            </w:pPr>
            <w:r w:rsidRPr="00B81163">
              <w:rPr>
                <w:b/>
                <w:color w:val="FFFFFF" w:themeColor="background1"/>
                <w:sz w:val="24"/>
              </w:rPr>
              <w:t>Description</w:t>
            </w:r>
          </w:p>
        </w:tc>
        <w:tc>
          <w:tcPr>
            <w:tcW w:w="1417" w:type="dxa"/>
            <w:shd w:val="clear" w:color="auto" w:fill="8D7249"/>
            <w:vAlign w:val="center"/>
          </w:tcPr>
          <w:p w14:paraId="1A372E28" w14:textId="6E9D5A09" w:rsidR="000119A6" w:rsidRPr="00B81163" w:rsidRDefault="000119A6" w:rsidP="0066157D">
            <w:pPr>
              <w:pStyle w:val="ListParagraph"/>
              <w:ind w:left="22"/>
              <w:jc w:val="center"/>
              <w:rPr>
                <w:b/>
                <w:color w:val="FFFFFF" w:themeColor="background1"/>
                <w:sz w:val="24"/>
              </w:rPr>
            </w:pPr>
            <w:r w:rsidRPr="00B81163">
              <w:rPr>
                <w:b/>
                <w:color w:val="FFFFFF" w:themeColor="background1"/>
                <w:sz w:val="24"/>
              </w:rPr>
              <w:t>Limit</w:t>
            </w:r>
          </w:p>
        </w:tc>
        <w:tc>
          <w:tcPr>
            <w:tcW w:w="1701" w:type="dxa"/>
            <w:shd w:val="clear" w:color="auto" w:fill="8D7249"/>
            <w:vAlign w:val="center"/>
          </w:tcPr>
          <w:p w14:paraId="51F27C89" w14:textId="42BA7F2C" w:rsidR="000119A6" w:rsidRPr="00B81163" w:rsidRDefault="000119A6" w:rsidP="00D83310">
            <w:pPr>
              <w:pStyle w:val="ListParagraph"/>
              <w:ind w:left="22"/>
              <w:jc w:val="center"/>
              <w:rPr>
                <w:b/>
                <w:color w:val="FFFFFF" w:themeColor="background1"/>
                <w:sz w:val="24"/>
              </w:rPr>
            </w:pPr>
            <w:r w:rsidRPr="00B81163">
              <w:rPr>
                <w:b/>
                <w:color w:val="FFFFFF" w:themeColor="background1"/>
                <w:sz w:val="24"/>
              </w:rPr>
              <w:t>R</w:t>
            </w:r>
            <w:r w:rsidR="00FE451B">
              <w:rPr>
                <w:b/>
                <w:color w:val="FFFFFF" w:themeColor="background1"/>
                <w:sz w:val="24"/>
              </w:rPr>
              <w:t>eporting p</w:t>
            </w:r>
            <w:r w:rsidRPr="00B81163">
              <w:rPr>
                <w:b/>
                <w:color w:val="FFFFFF" w:themeColor="background1"/>
                <w:sz w:val="24"/>
              </w:rPr>
              <w:t>eriod</w:t>
            </w:r>
          </w:p>
        </w:tc>
        <w:tc>
          <w:tcPr>
            <w:tcW w:w="1843" w:type="dxa"/>
            <w:shd w:val="clear" w:color="auto" w:fill="8D7249"/>
            <w:vAlign w:val="center"/>
          </w:tcPr>
          <w:p w14:paraId="5EA082F6" w14:textId="3A3C6749" w:rsidR="000119A6" w:rsidRPr="00B81163" w:rsidRDefault="000119A6" w:rsidP="000119A6">
            <w:pPr>
              <w:pStyle w:val="ListParagraph"/>
              <w:ind w:left="22"/>
              <w:jc w:val="center"/>
              <w:rPr>
                <w:b/>
                <w:color w:val="FFFFFF" w:themeColor="background1"/>
                <w:sz w:val="24"/>
              </w:rPr>
            </w:pPr>
            <w:r w:rsidRPr="00B81163">
              <w:rPr>
                <w:b/>
                <w:color w:val="FFFFFF" w:themeColor="background1"/>
                <w:sz w:val="24"/>
              </w:rPr>
              <w:t xml:space="preserve">Cumulative as at the end of the </w:t>
            </w:r>
            <w:r w:rsidR="00FE451B">
              <w:rPr>
                <w:b/>
                <w:color w:val="FFFFFF" w:themeColor="background1"/>
                <w:sz w:val="24"/>
              </w:rPr>
              <w:t>r</w:t>
            </w:r>
            <w:r w:rsidRPr="00B81163">
              <w:rPr>
                <w:b/>
                <w:color w:val="FFFFFF" w:themeColor="background1"/>
                <w:sz w:val="24"/>
              </w:rPr>
              <w:t xml:space="preserve">eporting </w:t>
            </w:r>
            <w:r w:rsidR="00FE451B">
              <w:rPr>
                <w:b/>
                <w:color w:val="FFFFFF" w:themeColor="background1"/>
                <w:sz w:val="24"/>
              </w:rPr>
              <w:t>p</w:t>
            </w:r>
            <w:r w:rsidRPr="00B81163">
              <w:rPr>
                <w:b/>
                <w:color w:val="FFFFFF" w:themeColor="background1"/>
                <w:sz w:val="24"/>
              </w:rPr>
              <w:t>eriod</w:t>
            </w:r>
          </w:p>
        </w:tc>
      </w:tr>
      <w:tr w:rsidR="000119A6" w:rsidRPr="00B81163" w14:paraId="1E755EF4" w14:textId="1F33B8F0" w:rsidTr="0020355D">
        <w:trPr>
          <w:trHeight w:val="70"/>
        </w:trPr>
        <w:tc>
          <w:tcPr>
            <w:tcW w:w="2977" w:type="dxa"/>
            <w:vAlign w:val="center"/>
          </w:tcPr>
          <w:p w14:paraId="2DAB1D38" w14:textId="0ED0B943" w:rsidR="000119A6" w:rsidRPr="00B81163" w:rsidRDefault="000119A6" w:rsidP="000119A6">
            <w:pPr>
              <w:rPr>
                <w:sz w:val="24"/>
              </w:rPr>
            </w:pPr>
            <w:permStart w:id="10309810" w:edGrp="everyone" w:colFirst="2" w:colLast="2"/>
            <w:permStart w:id="1533363356" w:edGrp="everyone" w:colFirst="3" w:colLast="3"/>
            <w:r w:rsidRPr="00B81163">
              <w:rPr>
                <w:sz w:val="24"/>
              </w:rPr>
              <w:t>Total traded volume</w:t>
            </w:r>
          </w:p>
        </w:tc>
        <w:tc>
          <w:tcPr>
            <w:tcW w:w="1417" w:type="dxa"/>
            <w:vAlign w:val="center"/>
          </w:tcPr>
          <w:p w14:paraId="188CC3F7" w14:textId="3F1959E2" w:rsidR="000119A6" w:rsidRPr="00B81163" w:rsidRDefault="000119A6" w:rsidP="00D83310">
            <w:pPr>
              <w:jc w:val="center"/>
              <w:rPr>
                <w:sz w:val="24"/>
              </w:rPr>
            </w:pPr>
            <w:r w:rsidRPr="00B81163">
              <w:rPr>
                <w:rFonts w:ascii="Arial" w:eastAsia="Calibri" w:hAnsi="Arial" w:cs="Arial"/>
                <w:bCs/>
                <w:color w:val="000000"/>
                <w:sz w:val="20"/>
                <w:szCs w:val="20"/>
              </w:rPr>
              <w:t>≤ 4 million contracts</w:t>
            </w:r>
          </w:p>
        </w:tc>
        <w:tc>
          <w:tcPr>
            <w:tcW w:w="1701" w:type="dxa"/>
            <w:vAlign w:val="center"/>
          </w:tcPr>
          <w:p w14:paraId="6B468D4E" w14:textId="77777777" w:rsidR="000119A6" w:rsidRPr="00B81163" w:rsidRDefault="000119A6" w:rsidP="0066157D">
            <w:pPr>
              <w:jc w:val="center"/>
              <w:rPr>
                <w:sz w:val="24"/>
              </w:rPr>
            </w:pPr>
          </w:p>
        </w:tc>
        <w:tc>
          <w:tcPr>
            <w:tcW w:w="1843" w:type="dxa"/>
            <w:vAlign w:val="center"/>
          </w:tcPr>
          <w:p w14:paraId="0CA7DA7B" w14:textId="77777777" w:rsidR="000119A6" w:rsidRPr="00B81163" w:rsidRDefault="000119A6" w:rsidP="0066157D">
            <w:pPr>
              <w:jc w:val="center"/>
              <w:rPr>
                <w:sz w:val="24"/>
              </w:rPr>
            </w:pPr>
          </w:p>
        </w:tc>
      </w:tr>
      <w:tr w:rsidR="000119A6" w:rsidRPr="00B81163" w14:paraId="077F7770" w14:textId="77777777" w:rsidTr="0020355D">
        <w:trPr>
          <w:trHeight w:val="393"/>
        </w:trPr>
        <w:tc>
          <w:tcPr>
            <w:tcW w:w="2977" w:type="dxa"/>
            <w:vAlign w:val="center"/>
          </w:tcPr>
          <w:p w14:paraId="133FF1BE" w14:textId="5FE94DE2" w:rsidR="000119A6" w:rsidRPr="00B81163" w:rsidRDefault="000119A6" w:rsidP="000119A6">
            <w:pPr>
              <w:rPr>
                <w:sz w:val="24"/>
              </w:rPr>
            </w:pPr>
            <w:permStart w:id="1420851677" w:edGrp="everyone" w:colFirst="2" w:colLast="2"/>
            <w:permStart w:id="945829192" w:edGrp="everyone" w:colFirst="3" w:colLast="3"/>
            <w:permEnd w:id="10309810"/>
            <w:permEnd w:id="1533363356"/>
            <w:r w:rsidRPr="00B81163">
              <w:rPr>
                <w:sz w:val="24"/>
              </w:rPr>
              <w:t>No. of distinct investors</w:t>
            </w:r>
          </w:p>
        </w:tc>
        <w:tc>
          <w:tcPr>
            <w:tcW w:w="1417" w:type="dxa"/>
            <w:vAlign w:val="center"/>
          </w:tcPr>
          <w:p w14:paraId="1729B23C" w14:textId="0D7CEC1C" w:rsidR="000119A6" w:rsidRPr="00B81163" w:rsidRDefault="000119A6" w:rsidP="000119A6">
            <w:pPr>
              <w:jc w:val="center"/>
              <w:rPr>
                <w:rFonts w:ascii="Arial" w:eastAsia="Calibri" w:hAnsi="Arial" w:cs="Arial"/>
                <w:bCs/>
                <w:color w:val="000000"/>
                <w:sz w:val="20"/>
                <w:szCs w:val="20"/>
              </w:rPr>
            </w:pPr>
            <w:r w:rsidRPr="00B81163">
              <w:rPr>
                <w:bCs/>
                <w:sz w:val="24"/>
                <w:lang w:val="en-US"/>
              </w:rPr>
              <w:t>N.A.</w:t>
            </w:r>
          </w:p>
        </w:tc>
        <w:tc>
          <w:tcPr>
            <w:tcW w:w="1701" w:type="dxa"/>
            <w:vAlign w:val="center"/>
          </w:tcPr>
          <w:p w14:paraId="35A761B8" w14:textId="77777777" w:rsidR="000119A6" w:rsidRPr="00B81163" w:rsidRDefault="000119A6" w:rsidP="000119A6">
            <w:pPr>
              <w:jc w:val="center"/>
              <w:rPr>
                <w:sz w:val="24"/>
              </w:rPr>
            </w:pPr>
          </w:p>
        </w:tc>
        <w:tc>
          <w:tcPr>
            <w:tcW w:w="1843" w:type="dxa"/>
            <w:vAlign w:val="center"/>
          </w:tcPr>
          <w:p w14:paraId="715C92FA" w14:textId="77777777" w:rsidR="000119A6" w:rsidRPr="00B81163" w:rsidRDefault="000119A6" w:rsidP="000119A6">
            <w:pPr>
              <w:jc w:val="center"/>
              <w:rPr>
                <w:sz w:val="24"/>
              </w:rPr>
            </w:pPr>
          </w:p>
        </w:tc>
      </w:tr>
      <w:permEnd w:id="1420851677"/>
      <w:permEnd w:id="945829192"/>
    </w:tbl>
    <w:p w14:paraId="46890FAC" w14:textId="77777777" w:rsidR="0066157D" w:rsidRPr="00B81163" w:rsidRDefault="0066157D" w:rsidP="00FA1EEE">
      <w:pPr>
        <w:pStyle w:val="ListParagraph"/>
        <w:spacing w:after="0"/>
        <w:ind w:left="709"/>
        <w:jc w:val="both"/>
        <w:rPr>
          <w:sz w:val="24"/>
        </w:rPr>
      </w:pPr>
    </w:p>
    <w:p w14:paraId="60C97643" w14:textId="1E85D0F2" w:rsidR="000651F0" w:rsidRPr="00B81163" w:rsidRDefault="006E2591" w:rsidP="00F827DF">
      <w:pPr>
        <w:pStyle w:val="ListParagraph"/>
        <w:numPr>
          <w:ilvl w:val="1"/>
          <w:numId w:val="14"/>
        </w:numPr>
        <w:spacing w:after="0"/>
        <w:ind w:left="709" w:firstLine="0"/>
        <w:jc w:val="both"/>
        <w:rPr>
          <w:sz w:val="24"/>
        </w:rPr>
      </w:pPr>
      <w:r w:rsidRPr="00B81163">
        <w:rPr>
          <w:sz w:val="24"/>
        </w:rPr>
        <w:t>Remittance business</w:t>
      </w:r>
    </w:p>
    <w:tbl>
      <w:tblPr>
        <w:tblStyle w:val="TableGrid"/>
        <w:tblW w:w="7938" w:type="dxa"/>
        <w:tblInd w:w="1413" w:type="dxa"/>
        <w:tblLayout w:type="fixed"/>
        <w:tblLook w:val="04A0" w:firstRow="1" w:lastRow="0" w:firstColumn="1" w:lastColumn="0" w:noHBand="0" w:noVBand="1"/>
      </w:tblPr>
      <w:tblGrid>
        <w:gridCol w:w="2977"/>
        <w:gridCol w:w="1417"/>
        <w:gridCol w:w="1701"/>
        <w:gridCol w:w="1843"/>
      </w:tblGrid>
      <w:tr w:rsidR="000119A6" w:rsidRPr="00B81163" w14:paraId="63F1647F" w14:textId="77777777" w:rsidTr="0020355D">
        <w:tc>
          <w:tcPr>
            <w:tcW w:w="2977" w:type="dxa"/>
            <w:shd w:val="clear" w:color="auto" w:fill="8D7249"/>
            <w:vAlign w:val="center"/>
          </w:tcPr>
          <w:p w14:paraId="2CABDB54" w14:textId="77777777" w:rsidR="00730DFE" w:rsidRPr="00B81163" w:rsidRDefault="00730DFE" w:rsidP="00D83310">
            <w:pPr>
              <w:pStyle w:val="ListParagraph"/>
              <w:ind w:left="22"/>
              <w:rPr>
                <w:b/>
                <w:color w:val="FFFFFF" w:themeColor="background1"/>
                <w:sz w:val="24"/>
              </w:rPr>
            </w:pPr>
            <w:r w:rsidRPr="00B81163">
              <w:rPr>
                <w:b/>
                <w:color w:val="FFFFFF" w:themeColor="background1"/>
                <w:sz w:val="24"/>
              </w:rPr>
              <w:t>Description</w:t>
            </w:r>
          </w:p>
        </w:tc>
        <w:tc>
          <w:tcPr>
            <w:tcW w:w="1417" w:type="dxa"/>
            <w:shd w:val="clear" w:color="auto" w:fill="8D7249"/>
            <w:vAlign w:val="center"/>
          </w:tcPr>
          <w:p w14:paraId="5809F5EA" w14:textId="77777777" w:rsidR="00730DFE" w:rsidRPr="00B81163" w:rsidRDefault="00730DFE" w:rsidP="00D83310">
            <w:pPr>
              <w:pStyle w:val="ListParagraph"/>
              <w:ind w:left="22"/>
              <w:jc w:val="center"/>
              <w:rPr>
                <w:b/>
                <w:color w:val="FFFFFF" w:themeColor="background1"/>
                <w:sz w:val="24"/>
              </w:rPr>
            </w:pPr>
            <w:r w:rsidRPr="00B81163">
              <w:rPr>
                <w:b/>
                <w:color w:val="FFFFFF" w:themeColor="background1"/>
                <w:sz w:val="24"/>
              </w:rPr>
              <w:t>Limit</w:t>
            </w:r>
          </w:p>
        </w:tc>
        <w:tc>
          <w:tcPr>
            <w:tcW w:w="1701" w:type="dxa"/>
            <w:shd w:val="clear" w:color="auto" w:fill="8D7249"/>
            <w:vAlign w:val="center"/>
          </w:tcPr>
          <w:p w14:paraId="112BE807" w14:textId="5C3842E8" w:rsidR="00730DFE" w:rsidRPr="00B81163" w:rsidRDefault="00FE451B" w:rsidP="00D83310">
            <w:pPr>
              <w:pStyle w:val="ListParagraph"/>
              <w:ind w:left="22"/>
              <w:jc w:val="center"/>
              <w:rPr>
                <w:b/>
                <w:color w:val="FFFFFF" w:themeColor="background1"/>
                <w:sz w:val="24"/>
              </w:rPr>
            </w:pPr>
            <w:r>
              <w:rPr>
                <w:b/>
                <w:color w:val="FFFFFF" w:themeColor="background1"/>
                <w:sz w:val="24"/>
              </w:rPr>
              <w:t>Reporting p</w:t>
            </w:r>
            <w:r w:rsidR="008B1CF0" w:rsidRPr="00B81163">
              <w:rPr>
                <w:b/>
                <w:color w:val="FFFFFF" w:themeColor="background1"/>
                <w:sz w:val="24"/>
              </w:rPr>
              <w:t>eriod</w:t>
            </w:r>
          </w:p>
        </w:tc>
        <w:tc>
          <w:tcPr>
            <w:tcW w:w="1843" w:type="dxa"/>
            <w:shd w:val="clear" w:color="auto" w:fill="8D7249"/>
            <w:vAlign w:val="center"/>
          </w:tcPr>
          <w:p w14:paraId="5C711C19" w14:textId="501E12DE" w:rsidR="00730DFE" w:rsidRPr="00B81163" w:rsidRDefault="000119A6" w:rsidP="00D83310">
            <w:pPr>
              <w:pStyle w:val="ListParagraph"/>
              <w:ind w:left="22"/>
              <w:jc w:val="center"/>
              <w:rPr>
                <w:b/>
                <w:color w:val="FFFFFF" w:themeColor="background1"/>
                <w:sz w:val="24"/>
              </w:rPr>
            </w:pPr>
            <w:r w:rsidRPr="00B81163">
              <w:rPr>
                <w:b/>
                <w:color w:val="FFFFFF" w:themeColor="background1"/>
                <w:sz w:val="24"/>
              </w:rPr>
              <w:t>Cumula</w:t>
            </w:r>
            <w:r w:rsidR="00FE451B">
              <w:rPr>
                <w:b/>
                <w:color w:val="FFFFFF" w:themeColor="background1"/>
                <w:sz w:val="24"/>
              </w:rPr>
              <w:t>tive as at end of the r</w:t>
            </w:r>
            <w:r w:rsidRPr="00B81163">
              <w:rPr>
                <w:b/>
                <w:color w:val="FFFFFF" w:themeColor="background1"/>
                <w:sz w:val="24"/>
              </w:rPr>
              <w:t xml:space="preserve">eporting </w:t>
            </w:r>
            <w:r w:rsidR="00FE451B">
              <w:rPr>
                <w:b/>
                <w:color w:val="FFFFFF" w:themeColor="background1"/>
                <w:sz w:val="24"/>
              </w:rPr>
              <w:t>p</w:t>
            </w:r>
            <w:r w:rsidRPr="00B81163">
              <w:rPr>
                <w:b/>
                <w:color w:val="FFFFFF" w:themeColor="background1"/>
                <w:sz w:val="24"/>
              </w:rPr>
              <w:t>eriod</w:t>
            </w:r>
          </w:p>
        </w:tc>
      </w:tr>
      <w:tr w:rsidR="000119A6" w:rsidRPr="00B81163" w14:paraId="6F8456E2" w14:textId="77777777" w:rsidTr="0020355D">
        <w:trPr>
          <w:trHeight w:val="70"/>
        </w:trPr>
        <w:tc>
          <w:tcPr>
            <w:tcW w:w="2977" w:type="dxa"/>
            <w:vAlign w:val="center"/>
          </w:tcPr>
          <w:p w14:paraId="7E5A348A" w14:textId="1D5F4C3F" w:rsidR="00730DFE" w:rsidRPr="00B81163" w:rsidRDefault="008B1CF0">
            <w:pPr>
              <w:rPr>
                <w:sz w:val="24"/>
              </w:rPr>
            </w:pPr>
            <w:permStart w:id="1021248860" w:edGrp="everyone" w:colFirst="2" w:colLast="2"/>
            <w:r w:rsidRPr="00B81163">
              <w:rPr>
                <w:sz w:val="24"/>
              </w:rPr>
              <w:t>V</w:t>
            </w:r>
            <w:r w:rsidR="00730DFE" w:rsidRPr="00B81163">
              <w:rPr>
                <w:sz w:val="24"/>
              </w:rPr>
              <w:t xml:space="preserve">alue of outstanding </w:t>
            </w:r>
            <w:r w:rsidRPr="00B81163">
              <w:rPr>
                <w:sz w:val="24"/>
              </w:rPr>
              <w:t>remittance transactions</w:t>
            </w:r>
            <w:r w:rsidR="006E2591" w:rsidRPr="00B81163">
              <w:rPr>
                <w:rStyle w:val="FootnoteReference"/>
                <w:sz w:val="24"/>
              </w:rPr>
              <w:footnoteReference w:id="5"/>
            </w:r>
          </w:p>
        </w:tc>
        <w:tc>
          <w:tcPr>
            <w:tcW w:w="1417" w:type="dxa"/>
            <w:vAlign w:val="center"/>
          </w:tcPr>
          <w:p w14:paraId="659E8273" w14:textId="12BC8FE9" w:rsidR="00730DFE" w:rsidRPr="00B81163" w:rsidRDefault="00730DFE" w:rsidP="00D83310">
            <w:pPr>
              <w:jc w:val="center"/>
              <w:rPr>
                <w:sz w:val="24"/>
              </w:rPr>
            </w:pPr>
            <w:r w:rsidRPr="00B81163">
              <w:rPr>
                <w:bCs/>
                <w:sz w:val="24"/>
                <w:lang w:val="en-US"/>
              </w:rPr>
              <w:t>≤ SGD100,000</w:t>
            </w:r>
          </w:p>
        </w:tc>
        <w:tc>
          <w:tcPr>
            <w:tcW w:w="1701" w:type="dxa"/>
            <w:vAlign w:val="center"/>
          </w:tcPr>
          <w:p w14:paraId="0CFF5A69" w14:textId="77777777" w:rsidR="00730DFE" w:rsidRPr="00B81163" w:rsidRDefault="00730DFE" w:rsidP="00D83310">
            <w:pPr>
              <w:jc w:val="center"/>
              <w:rPr>
                <w:sz w:val="24"/>
              </w:rPr>
            </w:pPr>
          </w:p>
        </w:tc>
        <w:tc>
          <w:tcPr>
            <w:tcW w:w="1843" w:type="dxa"/>
            <w:vAlign w:val="center"/>
          </w:tcPr>
          <w:p w14:paraId="3B3C1F73" w14:textId="4F3CB1A6" w:rsidR="00730DFE" w:rsidRPr="00B81163" w:rsidRDefault="00183963" w:rsidP="00D83310">
            <w:pPr>
              <w:jc w:val="center"/>
              <w:rPr>
                <w:sz w:val="24"/>
              </w:rPr>
            </w:pPr>
            <w:r w:rsidRPr="00B81163">
              <w:rPr>
                <w:sz w:val="24"/>
              </w:rPr>
              <w:t>N.A.</w:t>
            </w:r>
          </w:p>
        </w:tc>
      </w:tr>
      <w:tr w:rsidR="000119A6" w:rsidRPr="00B81163" w14:paraId="02C5A833" w14:textId="77777777" w:rsidTr="0020355D">
        <w:trPr>
          <w:trHeight w:val="70"/>
        </w:trPr>
        <w:tc>
          <w:tcPr>
            <w:tcW w:w="2977" w:type="dxa"/>
            <w:vAlign w:val="center"/>
          </w:tcPr>
          <w:p w14:paraId="0854E54B" w14:textId="32E1DC62" w:rsidR="00730DFE" w:rsidRPr="00B81163" w:rsidRDefault="00730DFE" w:rsidP="000119A6">
            <w:pPr>
              <w:rPr>
                <w:sz w:val="24"/>
              </w:rPr>
            </w:pPr>
            <w:permStart w:id="1944939880" w:edGrp="everyone" w:colFirst="2" w:colLast="2"/>
            <w:permStart w:id="2019117797" w:edGrp="everyone" w:colFirst="3" w:colLast="3"/>
            <w:permEnd w:id="1021248860"/>
            <w:r w:rsidRPr="00B81163">
              <w:rPr>
                <w:sz w:val="24"/>
              </w:rPr>
              <w:t xml:space="preserve">No. of </w:t>
            </w:r>
            <w:r w:rsidR="000119A6" w:rsidRPr="00B81163">
              <w:rPr>
                <w:sz w:val="24"/>
              </w:rPr>
              <w:t>distinct</w:t>
            </w:r>
            <w:r w:rsidR="008B1CF0" w:rsidRPr="00B81163">
              <w:rPr>
                <w:sz w:val="24"/>
              </w:rPr>
              <w:t xml:space="preserve"> </w:t>
            </w:r>
            <w:r w:rsidRPr="00B81163">
              <w:rPr>
                <w:sz w:val="24"/>
              </w:rPr>
              <w:t>customers</w:t>
            </w:r>
            <w:r w:rsidR="008B1CF0" w:rsidRPr="00B81163">
              <w:rPr>
                <w:sz w:val="24"/>
              </w:rPr>
              <w:t xml:space="preserve"> that have initiated at least one </w:t>
            </w:r>
            <w:r w:rsidR="00217ED7" w:rsidRPr="00B81163">
              <w:rPr>
                <w:sz w:val="24"/>
              </w:rPr>
              <w:t xml:space="preserve">remittance </w:t>
            </w:r>
            <w:r w:rsidR="008B1CF0" w:rsidRPr="00B81163">
              <w:rPr>
                <w:sz w:val="24"/>
              </w:rPr>
              <w:t>transaction</w:t>
            </w:r>
          </w:p>
        </w:tc>
        <w:tc>
          <w:tcPr>
            <w:tcW w:w="1417" w:type="dxa"/>
            <w:vAlign w:val="center"/>
          </w:tcPr>
          <w:p w14:paraId="3BED2C10" w14:textId="7E3FC301" w:rsidR="00730DFE" w:rsidRPr="00B81163" w:rsidRDefault="002C0B22" w:rsidP="00D83310">
            <w:pPr>
              <w:jc w:val="center"/>
              <w:rPr>
                <w:bCs/>
                <w:sz w:val="24"/>
                <w:lang w:val="en-US"/>
              </w:rPr>
            </w:pPr>
            <w:r w:rsidRPr="00B81163">
              <w:rPr>
                <w:bCs/>
                <w:sz w:val="24"/>
                <w:lang w:val="en-US"/>
              </w:rPr>
              <w:t>N.A.</w:t>
            </w:r>
          </w:p>
        </w:tc>
        <w:tc>
          <w:tcPr>
            <w:tcW w:w="1701" w:type="dxa"/>
            <w:vAlign w:val="center"/>
          </w:tcPr>
          <w:p w14:paraId="14C03609" w14:textId="77777777" w:rsidR="00730DFE" w:rsidRPr="00B81163" w:rsidRDefault="00730DFE" w:rsidP="00D83310">
            <w:pPr>
              <w:jc w:val="center"/>
              <w:rPr>
                <w:sz w:val="24"/>
              </w:rPr>
            </w:pPr>
          </w:p>
        </w:tc>
        <w:tc>
          <w:tcPr>
            <w:tcW w:w="1843" w:type="dxa"/>
            <w:vAlign w:val="center"/>
          </w:tcPr>
          <w:p w14:paraId="2CE5B10A" w14:textId="77777777" w:rsidR="00730DFE" w:rsidRPr="00B81163" w:rsidRDefault="00730DFE" w:rsidP="00D83310">
            <w:pPr>
              <w:jc w:val="center"/>
              <w:rPr>
                <w:sz w:val="24"/>
              </w:rPr>
            </w:pPr>
          </w:p>
        </w:tc>
      </w:tr>
      <w:tr w:rsidR="000119A6" w:rsidRPr="00B81163" w14:paraId="08AED245" w14:textId="77777777" w:rsidTr="0020355D">
        <w:trPr>
          <w:trHeight w:val="70"/>
        </w:trPr>
        <w:tc>
          <w:tcPr>
            <w:tcW w:w="2977" w:type="dxa"/>
            <w:vAlign w:val="center"/>
          </w:tcPr>
          <w:p w14:paraId="041E7390" w14:textId="23CFC990" w:rsidR="008B1CF0" w:rsidRPr="00B81163" w:rsidRDefault="008B1CF0" w:rsidP="005060E6">
            <w:pPr>
              <w:rPr>
                <w:sz w:val="24"/>
              </w:rPr>
            </w:pPr>
            <w:permStart w:id="2122912094" w:edGrp="everyone" w:colFirst="2" w:colLast="2"/>
            <w:permStart w:id="1252931565" w:edGrp="everyone" w:colFirst="3" w:colLast="3"/>
            <w:permEnd w:id="1944939880"/>
            <w:permEnd w:id="2019117797"/>
            <w:r w:rsidRPr="00B81163">
              <w:rPr>
                <w:sz w:val="24"/>
              </w:rPr>
              <w:t>Value of</w:t>
            </w:r>
            <w:r w:rsidR="00C33B52" w:rsidRPr="00B81163">
              <w:rPr>
                <w:sz w:val="24"/>
              </w:rPr>
              <w:t xml:space="preserve"> completed</w:t>
            </w:r>
            <w:r w:rsidRPr="00B81163">
              <w:rPr>
                <w:sz w:val="24"/>
              </w:rPr>
              <w:t xml:space="preserve"> </w:t>
            </w:r>
            <w:r w:rsidR="00AD5627" w:rsidRPr="00B81163">
              <w:rPr>
                <w:sz w:val="24"/>
              </w:rPr>
              <w:t xml:space="preserve">remittance </w:t>
            </w:r>
            <w:r w:rsidRPr="00B81163">
              <w:rPr>
                <w:sz w:val="24"/>
              </w:rPr>
              <w:t>transactions</w:t>
            </w:r>
          </w:p>
        </w:tc>
        <w:tc>
          <w:tcPr>
            <w:tcW w:w="1417" w:type="dxa"/>
            <w:vAlign w:val="center"/>
          </w:tcPr>
          <w:p w14:paraId="1F4401C1" w14:textId="060B61C6" w:rsidR="008B1CF0" w:rsidRPr="00B81163" w:rsidRDefault="008B1CF0" w:rsidP="00D83310">
            <w:pPr>
              <w:jc w:val="center"/>
              <w:rPr>
                <w:bCs/>
                <w:sz w:val="24"/>
                <w:lang w:val="en-US"/>
              </w:rPr>
            </w:pPr>
            <w:r w:rsidRPr="00B81163">
              <w:rPr>
                <w:bCs/>
                <w:sz w:val="24"/>
                <w:lang w:val="en-US"/>
              </w:rPr>
              <w:t>N.A.</w:t>
            </w:r>
          </w:p>
        </w:tc>
        <w:tc>
          <w:tcPr>
            <w:tcW w:w="1701" w:type="dxa"/>
            <w:vAlign w:val="center"/>
          </w:tcPr>
          <w:p w14:paraId="0F040390" w14:textId="77777777" w:rsidR="008B1CF0" w:rsidRPr="00B81163" w:rsidRDefault="008B1CF0" w:rsidP="00D83310">
            <w:pPr>
              <w:jc w:val="center"/>
              <w:rPr>
                <w:sz w:val="24"/>
              </w:rPr>
            </w:pPr>
          </w:p>
        </w:tc>
        <w:tc>
          <w:tcPr>
            <w:tcW w:w="1843" w:type="dxa"/>
            <w:vAlign w:val="center"/>
          </w:tcPr>
          <w:p w14:paraId="28095280" w14:textId="77777777" w:rsidR="008B1CF0" w:rsidRPr="00B81163" w:rsidRDefault="008B1CF0" w:rsidP="00D83310">
            <w:pPr>
              <w:jc w:val="center"/>
              <w:rPr>
                <w:sz w:val="24"/>
              </w:rPr>
            </w:pPr>
          </w:p>
        </w:tc>
      </w:tr>
      <w:tr w:rsidR="000119A6" w:rsidRPr="00B81163" w14:paraId="036EC1E1" w14:textId="77777777" w:rsidTr="0020355D">
        <w:trPr>
          <w:trHeight w:val="70"/>
        </w:trPr>
        <w:tc>
          <w:tcPr>
            <w:tcW w:w="2977" w:type="dxa"/>
            <w:vAlign w:val="center"/>
          </w:tcPr>
          <w:p w14:paraId="2BBB7021" w14:textId="15A55E4D" w:rsidR="008B1CF0" w:rsidRPr="00B81163" w:rsidRDefault="008B1CF0" w:rsidP="005060E6">
            <w:pPr>
              <w:rPr>
                <w:sz w:val="24"/>
              </w:rPr>
            </w:pPr>
            <w:permStart w:id="1477389259" w:edGrp="everyone" w:colFirst="2" w:colLast="2"/>
            <w:permStart w:id="1293826383" w:edGrp="everyone" w:colFirst="3" w:colLast="3"/>
            <w:permEnd w:id="2122912094"/>
            <w:permEnd w:id="1252931565"/>
            <w:r w:rsidRPr="00B81163">
              <w:rPr>
                <w:sz w:val="24"/>
              </w:rPr>
              <w:t>Number of</w:t>
            </w:r>
            <w:r w:rsidR="00C33B52" w:rsidRPr="00B81163">
              <w:rPr>
                <w:sz w:val="24"/>
              </w:rPr>
              <w:t xml:space="preserve"> completed</w:t>
            </w:r>
            <w:r w:rsidR="00AD5627" w:rsidRPr="00B81163">
              <w:rPr>
                <w:sz w:val="24"/>
              </w:rPr>
              <w:t xml:space="preserve"> remittance</w:t>
            </w:r>
            <w:r w:rsidRPr="00B81163">
              <w:rPr>
                <w:sz w:val="24"/>
              </w:rPr>
              <w:t xml:space="preserve"> transactions</w:t>
            </w:r>
          </w:p>
        </w:tc>
        <w:tc>
          <w:tcPr>
            <w:tcW w:w="1417" w:type="dxa"/>
            <w:vAlign w:val="center"/>
          </w:tcPr>
          <w:p w14:paraId="50C97A07" w14:textId="6D53783A" w:rsidR="008B1CF0" w:rsidRPr="00B81163" w:rsidRDefault="008B1CF0" w:rsidP="00D83310">
            <w:pPr>
              <w:jc w:val="center"/>
              <w:rPr>
                <w:bCs/>
                <w:sz w:val="24"/>
                <w:lang w:val="en-US"/>
              </w:rPr>
            </w:pPr>
            <w:r w:rsidRPr="00B81163">
              <w:rPr>
                <w:bCs/>
                <w:sz w:val="24"/>
                <w:lang w:val="en-US"/>
              </w:rPr>
              <w:t>N.A.</w:t>
            </w:r>
          </w:p>
        </w:tc>
        <w:tc>
          <w:tcPr>
            <w:tcW w:w="1701" w:type="dxa"/>
            <w:vAlign w:val="center"/>
          </w:tcPr>
          <w:p w14:paraId="5C5B48CA" w14:textId="77777777" w:rsidR="008B1CF0" w:rsidRPr="00B81163" w:rsidRDefault="008B1CF0" w:rsidP="00D83310">
            <w:pPr>
              <w:jc w:val="center"/>
              <w:rPr>
                <w:sz w:val="24"/>
              </w:rPr>
            </w:pPr>
          </w:p>
        </w:tc>
        <w:tc>
          <w:tcPr>
            <w:tcW w:w="1843" w:type="dxa"/>
            <w:vAlign w:val="center"/>
          </w:tcPr>
          <w:p w14:paraId="35045CF4" w14:textId="77777777" w:rsidR="008B1CF0" w:rsidRPr="00B81163" w:rsidRDefault="008B1CF0" w:rsidP="00D83310">
            <w:pPr>
              <w:jc w:val="center"/>
              <w:rPr>
                <w:sz w:val="24"/>
              </w:rPr>
            </w:pPr>
          </w:p>
        </w:tc>
      </w:tr>
      <w:permEnd w:id="1477389259"/>
      <w:permEnd w:id="1293826383"/>
    </w:tbl>
    <w:p w14:paraId="3929BB81" w14:textId="21B12CEF" w:rsidR="000516AA" w:rsidRPr="00B81163" w:rsidRDefault="000516AA" w:rsidP="00FA1EEE">
      <w:pPr>
        <w:pStyle w:val="ListParagraph"/>
        <w:spacing w:after="0"/>
        <w:ind w:left="0"/>
        <w:jc w:val="both"/>
        <w:rPr>
          <w:sz w:val="24"/>
        </w:rPr>
      </w:pPr>
    </w:p>
    <w:p w14:paraId="25159CA0" w14:textId="77777777" w:rsidR="00E2526E" w:rsidRPr="00B81163" w:rsidRDefault="00E2526E" w:rsidP="00FA1EEE">
      <w:pPr>
        <w:pStyle w:val="ListParagraph"/>
        <w:spacing w:after="0"/>
        <w:ind w:left="0"/>
        <w:jc w:val="both"/>
        <w:rPr>
          <w:sz w:val="24"/>
        </w:rPr>
      </w:pPr>
    </w:p>
    <w:p w14:paraId="67BBC630" w14:textId="45B2C34A" w:rsidR="00A558CA" w:rsidRPr="00B81163" w:rsidRDefault="00A558CA" w:rsidP="00F827DF">
      <w:pPr>
        <w:pStyle w:val="ListParagraph"/>
        <w:numPr>
          <w:ilvl w:val="0"/>
          <w:numId w:val="14"/>
        </w:numPr>
        <w:spacing w:after="0"/>
        <w:ind w:left="0" w:firstLine="0"/>
        <w:jc w:val="both"/>
        <w:rPr>
          <w:sz w:val="24"/>
        </w:rPr>
      </w:pPr>
      <w:r w:rsidRPr="00B81163">
        <w:rPr>
          <w:sz w:val="24"/>
        </w:rPr>
        <w:t>Progress of sandbox experiment</w:t>
      </w:r>
      <w:r w:rsidR="006E2591" w:rsidRPr="00B81163">
        <w:rPr>
          <w:sz w:val="24"/>
        </w:rPr>
        <w:t xml:space="preserve"> during the reporting period</w:t>
      </w:r>
    </w:p>
    <w:tbl>
      <w:tblPr>
        <w:tblStyle w:val="TableGrid"/>
        <w:tblW w:w="9351" w:type="dxa"/>
        <w:tblLook w:val="04A0" w:firstRow="1" w:lastRow="0" w:firstColumn="1" w:lastColumn="0" w:noHBand="0" w:noVBand="1"/>
      </w:tblPr>
      <w:tblGrid>
        <w:gridCol w:w="416"/>
        <w:gridCol w:w="4467"/>
        <w:gridCol w:w="4468"/>
      </w:tblGrid>
      <w:tr w:rsidR="009D1218" w:rsidRPr="00B81163" w14:paraId="71C7D2B1" w14:textId="6833E4E8" w:rsidTr="00C6571F">
        <w:trPr>
          <w:tblHeader/>
        </w:trPr>
        <w:tc>
          <w:tcPr>
            <w:tcW w:w="416" w:type="dxa"/>
            <w:shd w:val="clear" w:color="auto" w:fill="8D7249"/>
            <w:vAlign w:val="center"/>
          </w:tcPr>
          <w:p w14:paraId="249636A8" w14:textId="77777777" w:rsidR="009D1218" w:rsidRPr="00B81163" w:rsidRDefault="009D1218" w:rsidP="002735D0">
            <w:pPr>
              <w:pStyle w:val="ListParagraph"/>
              <w:ind w:left="22"/>
              <w:rPr>
                <w:b/>
                <w:color w:val="FFFFFF" w:themeColor="background1"/>
                <w:sz w:val="24"/>
              </w:rPr>
            </w:pPr>
            <w:r w:rsidRPr="00B81163">
              <w:rPr>
                <w:b/>
                <w:color w:val="FFFFFF" w:themeColor="background1"/>
                <w:sz w:val="24"/>
              </w:rPr>
              <w:lastRenderedPageBreak/>
              <w:t>#</w:t>
            </w:r>
          </w:p>
        </w:tc>
        <w:tc>
          <w:tcPr>
            <w:tcW w:w="4467" w:type="dxa"/>
            <w:shd w:val="clear" w:color="auto" w:fill="8D7249"/>
            <w:vAlign w:val="center"/>
          </w:tcPr>
          <w:p w14:paraId="31BB9E34" w14:textId="07156995" w:rsidR="009D1218" w:rsidRPr="00B81163" w:rsidRDefault="00F43ED1" w:rsidP="002735D0">
            <w:pPr>
              <w:pStyle w:val="ListParagraph"/>
              <w:ind w:left="22"/>
              <w:rPr>
                <w:b/>
                <w:color w:val="FFFFFF" w:themeColor="background1"/>
                <w:sz w:val="24"/>
              </w:rPr>
            </w:pPr>
            <w:r w:rsidRPr="00B81163">
              <w:rPr>
                <w:b/>
                <w:color w:val="FFFFFF" w:themeColor="background1"/>
                <w:sz w:val="24"/>
              </w:rPr>
              <w:t>Problem statements</w:t>
            </w:r>
            <w:r w:rsidR="009D1218" w:rsidRPr="00B81163">
              <w:rPr>
                <w:b/>
                <w:color w:val="FFFFFF" w:themeColor="background1"/>
                <w:sz w:val="24"/>
              </w:rPr>
              <w:t xml:space="preserve"> to be addressed and the new benefits that the solutions brings</w:t>
            </w:r>
          </w:p>
        </w:tc>
        <w:tc>
          <w:tcPr>
            <w:tcW w:w="4468" w:type="dxa"/>
            <w:shd w:val="clear" w:color="auto" w:fill="8D7249"/>
            <w:vAlign w:val="center"/>
          </w:tcPr>
          <w:p w14:paraId="29E17D10" w14:textId="46FF2329" w:rsidR="009D1218" w:rsidRPr="00B81163" w:rsidRDefault="002735D0" w:rsidP="002735D0">
            <w:pPr>
              <w:pStyle w:val="ListParagraph"/>
              <w:ind w:left="22"/>
              <w:rPr>
                <w:b/>
                <w:color w:val="FFFFFF" w:themeColor="background1"/>
                <w:sz w:val="24"/>
              </w:rPr>
            </w:pPr>
            <w:r w:rsidRPr="00B81163">
              <w:rPr>
                <w:b/>
                <w:color w:val="FFFFFF" w:themeColor="background1"/>
                <w:sz w:val="24"/>
              </w:rPr>
              <w:t>Description of the p</w:t>
            </w:r>
            <w:r w:rsidR="009D1218" w:rsidRPr="00B81163">
              <w:rPr>
                <w:b/>
                <w:color w:val="FFFFFF" w:themeColor="background1"/>
                <w:sz w:val="24"/>
              </w:rPr>
              <w:t>rogress, including quantitative and qualitative outcomes</w:t>
            </w:r>
          </w:p>
        </w:tc>
      </w:tr>
      <w:tr w:rsidR="009D1218" w:rsidRPr="00B81163" w14:paraId="7D05EE2A" w14:textId="4A878E0D" w:rsidTr="009D1218">
        <w:trPr>
          <w:trHeight w:val="70"/>
        </w:trPr>
        <w:tc>
          <w:tcPr>
            <w:tcW w:w="416" w:type="dxa"/>
          </w:tcPr>
          <w:p w14:paraId="19EAC9E9" w14:textId="77777777" w:rsidR="009D1218" w:rsidRPr="00B81163" w:rsidRDefault="009D1218" w:rsidP="002735D0">
            <w:pPr>
              <w:rPr>
                <w:sz w:val="24"/>
              </w:rPr>
            </w:pPr>
            <w:permStart w:id="1783198947" w:edGrp="everyone"/>
          </w:p>
        </w:tc>
        <w:tc>
          <w:tcPr>
            <w:tcW w:w="4467" w:type="dxa"/>
          </w:tcPr>
          <w:p w14:paraId="5F50C1FD" w14:textId="77777777" w:rsidR="009D1218" w:rsidRPr="00B81163" w:rsidRDefault="009D1218" w:rsidP="002735D0">
            <w:pPr>
              <w:rPr>
                <w:sz w:val="24"/>
              </w:rPr>
            </w:pPr>
          </w:p>
        </w:tc>
        <w:tc>
          <w:tcPr>
            <w:tcW w:w="4468" w:type="dxa"/>
          </w:tcPr>
          <w:p w14:paraId="4D616E40" w14:textId="77777777" w:rsidR="009D1218" w:rsidRPr="00B81163" w:rsidRDefault="009D1218" w:rsidP="002735D0">
            <w:pPr>
              <w:rPr>
                <w:sz w:val="24"/>
              </w:rPr>
            </w:pPr>
          </w:p>
        </w:tc>
      </w:tr>
      <w:tr w:rsidR="009D1218" w:rsidRPr="00B81163" w14:paraId="07BC65EA" w14:textId="2DCF6BD0" w:rsidTr="009D1218">
        <w:trPr>
          <w:trHeight w:val="197"/>
        </w:trPr>
        <w:tc>
          <w:tcPr>
            <w:tcW w:w="416" w:type="dxa"/>
          </w:tcPr>
          <w:p w14:paraId="678EB6BE" w14:textId="77777777" w:rsidR="009D1218" w:rsidRPr="00B81163" w:rsidRDefault="009D1218" w:rsidP="002735D0">
            <w:pPr>
              <w:rPr>
                <w:sz w:val="24"/>
              </w:rPr>
            </w:pPr>
          </w:p>
        </w:tc>
        <w:tc>
          <w:tcPr>
            <w:tcW w:w="4467" w:type="dxa"/>
          </w:tcPr>
          <w:p w14:paraId="69059008" w14:textId="77777777" w:rsidR="009D1218" w:rsidRPr="00B81163" w:rsidRDefault="009D1218" w:rsidP="002735D0">
            <w:pPr>
              <w:rPr>
                <w:sz w:val="24"/>
              </w:rPr>
            </w:pPr>
          </w:p>
        </w:tc>
        <w:tc>
          <w:tcPr>
            <w:tcW w:w="4468" w:type="dxa"/>
          </w:tcPr>
          <w:p w14:paraId="0967C6E2" w14:textId="77777777" w:rsidR="009D1218" w:rsidRPr="00B81163" w:rsidRDefault="009D1218" w:rsidP="002735D0">
            <w:pPr>
              <w:rPr>
                <w:sz w:val="24"/>
              </w:rPr>
            </w:pPr>
          </w:p>
        </w:tc>
      </w:tr>
      <w:tr w:rsidR="009D1218" w:rsidRPr="00B81163" w14:paraId="1997DE16" w14:textId="6D45880B" w:rsidTr="009D1218">
        <w:trPr>
          <w:trHeight w:val="173"/>
        </w:trPr>
        <w:tc>
          <w:tcPr>
            <w:tcW w:w="416" w:type="dxa"/>
          </w:tcPr>
          <w:p w14:paraId="619E6C44" w14:textId="77777777" w:rsidR="009D1218" w:rsidRPr="00B81163" w:rsidRDefault="009D1218" w:rsidP="002735D0">
            <w:pPr>
              <w:rPr>
                <w:sz w:val="24"/>
              </w:rPr>
            </w:pPr>
          </w:p>
        </w:tc>
        <w:tc>
          <w:tcPr>
            <w:tcW w:w="4467" w:type="dxa"/>
          </w:tcPr>
          <w:p w14:paraId="15AC57A1" w14:textId="77777777" w:rsidR="009D1218" w:rsidRPr="00B81163" w:rsidRDefault="009D1218" w:rsidP="002735D0">
            <w:pPr>
              <w:rPr>
                <w:sz w:val="24"/>
              </w:rPr>
            </w:pPr>
          </w:p>
        </w:tc>
        <w:tc>
          <w:tcPr>
            <w:tcW w:w="4468" w:type="dxa"/>
          </w:tcPr>
          <w:p w14:paraId="1F80F3D3" w14:textId="77777777" w:rsidR="009D1218" w:rsidRPr="00B81163" w:rsidRDefault="009D1218" w:rsidP="002735D0">
            <w:pPr>
              <w:rPr>
                <w:sz w:val="24"/>
              </w:rPr>
            </w:pPr>
          </w:p>
        </w:tc>
      </w:tr>
      <w:tr w:rsidR="009D1218" w:rsidRPr="00B81163" w14:paraId="4BABDEE8" w14:textId="3116B9CC" w:rsidTr="009D1218">
        <w:trPr>
          <w:trHeight w:val="149"/>
        </w:trPr>
        <w:tc>
          <w:tcPr>
            <w:tcW w:w="416" w:type="dxa"/>
          </w:tcPr>
          <w:p w14:paraId="722FA28B" w14:textId="77777777" w:rsidR="009D1218" w:rsidRPr="00B81163" w:rsidRDefault="009D1218" w:rsidP="002735D0">
            <w:pPr>
              <w:rPr>
                <w:sz w:val="24"/>
              </w:rPr>
            </w:pPr>
          </w:p>
        </w:tc>
        <w:tc>
          <w:tcPr>
            <w:tcW w:w="4467" w:type="dxa"/>
          </w:tcPr>
          <w:p w14:paraId="287BA350" w14:textId="77777777" w:rsidR="009D1218" w:rsidRPr="00B81163" w:rsidRDefault="009D1218" w:rsidP="002735D0">
            <w:pPr>
              <w:rPr>
                <w:sz w:val="24"/>
              </w:rPr>
            </w:pPr>
          </w:p>
        </w:tc>
        <w:tc>
          <w:tcPr>
            <w:tcW w:w="4468" w:type="dxa"/>
          </w:tcPr>
          <w:p w14:paraId="4FE2A046" w14:textId="77777777" w:rsidR="009D1218" w:rsidRPr="00B81163" w:rsidRDefault="009D1218" w:rsidP="002735D0">
            <w:pPr>
              <w:rPr>
                <w:sz w:val="24"/>
              </w:rPr>
            </w:pPr>
          </w:p>
        </w:tc>
      </w:tr>
      <w:tr w:rsidR="009D1218" w:rsidRPr="00B81163" w14:paraId="38EBB33B" w14:textId="442B7D1D" w:rsidTr="009D1218">
        <w:trPr>
          <w:trHeight w:val="281"/>
        </w:trPr>
        <w:tc>
          <w:tcPr>
            <w:tcW w:w="416" w:type="dxa"/>
          </w:tcPr>
          <w:p w14:paraId="1B93482B" w14:textId="77777777" w:rsidR="009D1218" w:rsidRPr="00B81163" w:rsidRDefault="009D1218" w:rsidP="002735D0">
            <w:pPr>
              <w:rPr>
                <w:sz w:val="24"/>
              </w:rPr>
            </w:pPr>
          </w:p>
        </w:tc>
        <w:tc>
          <w:tcPr>
            <w:tcW w:w="4467" w:type="dxa"/>
          </w:tcPr>
          <w:p w14:paraId="7C4463F2" w14:textId="77777777" w:rsidR="009D1218" w:rsidRPr="00B81163" w:rsidRDefault="009D1218" w:rsidP="002735D0">
            <w:pPr>
              <w:rPr>
                <w:sz w:val="24"/>
              </w:rPr>
            </w:pPr>
          </w:p>
        </w:tc>
        <w:tc>
          <w:tcPr>
            <w:tcW w:w="4468" w:type="dxa"/>
          </w:tcPr>
          <w:p w14:paraId="536B99A6" w14:textId="77777777" w:rsidR="009D1218" w:rsidRPr="00B81163" w:rsidRDefault="009D1218" w:rsidP="002735D0">
            <w:pPr>
              <w:rPr>
                <w:sz w:val="24"/>
              </w:rPr>
            </w:pPr>
          </w:p>
        </w:tc>
      </w:tr>
      <w:permEnd w:id="1783198947"/>
    </w:tbl>
    <w:p w14:paraId="0A27E385" w14:textId="291C9B64" w:rsidR="009D1218" w:rsidRPr="00B81163" w:rsidRDefault="009D1218" w:rsidP="009D1218">
      <w:pPr>
        <w:pStyle w:val="ListParagraph"/>
        <w:spacing w:after="0"/>
        <w:ind w:left="0"/>
        <w:jc w:val="both"/>
        <w:rPr>
          <w:sz w:val="24"/>
        </w:rPr>
      </w:pPr>
    </w:p>
    <w:p w14:paraId="4982027A" w14:textId="77777777" w:rsidR="00E2526E" w:rsidRPr="00B81163" w:rsidRDefault="00E2526E" w:rsidP="009D1218">
      <w:pPr>
        <w:pStyle w:val="ListParagraph"/>
        <w:spacing w:after="0"/>
        <w:ind w:left="0"/>
        <w:jc w:val="both"/>
        <w:rPr>
          <w:sz w:val="24"/>
        </w:rPr>
      </w:pPr>
    </w:p>
    <w:p w14:paraId="5184D0CA" w14:textId="217D6E8C" w:rsidR="00A558CA" w:rsidRPr="00B81163" w:rsidRDefault="00A558CA" w:rsidP="00F827DF">
      <w:pPr>
        <w:pStyle w:val="ListParagraph"/>
        <w:numPr>
          <w:ilvl w:val="0"/>
          <w:numId w:val="14"/>
        </w:numPr>
        <w:spacing w:after="0"/>
        <w:ind w:left="0" w:firstLine="0"/>
        <w:jc w:val="both"/>
        <w:rPr>
          <w:sz w:val="24"/>
        </w:rPr>
      </w:pPr>
      <w:r w:rsidRPr="00B81163">
        <w:rPr>
          <w:sz w:val="24"/>
        </w:rPr>
        <w:t xml:space="preserve">Register of enhancements made </w:t>
      </w:r>
      <w:r w:rsidR="00FD5984" w:rsidRPr="00B81163">
        <w:rPr>
          <w:sz w:val="24"/>
        </w:rPr>
        <w:t>since the commencement of the</w:t>
      </w:r>
      <w:r w:rsidR="006E2591" w:rsidRPr="00B81163">
        <w:rPr>
          <w:sz w:val="24"/>
        </w:rPr>
        <w:t xml:space="preserve"> </w:t>
      </w:r>
      <w:r w:rsidR="003F5BB4" w:rsidRPr="00B81163">
        <w:rPr>
          <w:sz w:val="24"/>
        </w:rPr>
        <w:t xml:space="preserve">approved </w:t>
      </w:r>
      <w:r w:rsidR="006E2591" w:rsidRPr="00B81163">
        <w:rPr>
          <w:sz w:val="24"/>
        </w:rPr>
        <w:t xml:space="preserve">period </w:t>
      </w:r>
      <w:r w:rsidRPr="00B81163">
        <w:rPr>
          <w:sz w:val="24"/>
        </w:rPr>
        <w:t>to the solution in relation to the entity’s financial service or product</w:t>
      </w:r>
    </w:p>
    <w:tbl>
      <w:tblPr>
        <w:tblStyle w:val="TableGrid"/>
        <w:tblW w:w="9351" w:type="dxa"/>
        <w:tblLook w:val="04A0" w:firstRow="1" w:lastRow="0" w:firstColumn="1" w:lastColumn="0" w:noHBand="0" w:noVBand="1"/>
      </w:tblPr>
      <w:tblGrid>
        <w:gridCol w:w="421"/>
        <w:gridCol w:w="7229"/>
        <w:gridCol w:w="1701"/>
      </w:tblGrid>
      <w:tr w:rsidR="00A558CA" w:rsidRPr="00B81163" w14:paraId="5B1A1815" w14:textId="1BA6E61D" w:rsidTr="004D60A2">
        <w:trPr>
          <w:trHeight w:val="323"/>
        </w:trPr>
        <w:tc>
          <w:tcPr>
            <w:tcW w:w="421" w:type="dxa"/>
            <w:shd w:val="clear" w:color="auto" w:fill="8D7249"/>
            <w:vAlign w:val="center"/>
          </w:tcPr>
          <w:p w14:paraId="78A6D845" w14:textId="1AE303F0" w:rsidR="00A558CA" w:rsidRPr="00B81163" w:rsidRDefault="00A558CA" w:rsidP="002735D0">
            <w:pPr>
              <w:pStyle w:val="ListParagraph"/>
              <w:ind w:left="22"/>
              <w:rPr>
                <w:b/>
                <w:color w:val="FFFFFF" w:themeColor="background1"/>
                <w:sz w:val="24"/>
              </w:rPr>
            </w:pPr>
            <w:r w:rsidRPr="00B81163">
              <w:rPr>
                <w:b/>
                <w:color w:val="FFFFFF" w:themeColor="background1"/>
                <w:sz w:val="24"/>
              </w:rPr>
              <w:t>#</w:t>
            </w:r>
          </w:p>
        </w:tc>
        <w:tc>
          <w:tcPr>
            <w:tcW w:w="7229" w:type="dxa"/>
            <w:shd w:val="clear" w:color="auto" w:fill="8D7249"/>
            <w:vAlign w:val="center"/>
          </w:tcPr>
          <w:p w14:paraId="7922F539" w14:textId="10C7F69D" w:rsidR="00A558CA" w:rsidRPr="00B81163" w:rsidRDefault="00A558CA" w:rsidP="002735D0">
            <w:pPr>
              <w:pStyle w:val="ListParagraph"/>
              <w:ind w:left="22"/>
              <w:rPr>
                <w:b/>
                <w:color w:val="FFFFFF" w:themeColor="background1"/>
                <w:sz w:val="24"/>
              </w:rPr>
            </w:pPr>
            <w:r w:rsidRPr="00B81163">
              <w:rPr>
                <w:b/>
                <w:color w:val="FFFFFF" w:themeColor="background1"/>
                <w:sz w:val="24"/>
              </w:rPr>
              <w:t xml:space="preserve">Description of </w:t>
            </w:r>
            <w:r w:rsidR="002735D0" w:rsidRPr="00B81163">
              <w:rPr>
                <w:b/>
                <w:color w:val="FFFFFF" w:themeColor="background1"/>
                <w:sz w:val="24"/>
              </w:rPr>
              <w:t>e</w:t>
            </w:r>
            <w:r w:rsidRPr="00B81163">
              <w:rPr>
                <w:b/>
                <w:color w:val="FFFFFF" w:themeColor="background1"/>
                <w:sz w:val="24"/>
              </w:rPr>
              <w:t>nhancement</w:t>
            </w:r>
          </w:p>
        </w:tc>
        <w:tc>
          <w:tcPr>
            <w:tcW w:w="1701" w:type="dxa"/>
            <w:shd w:val="clear" w:color="auto" w:fill="8D7249"/>
            <w:vAlign w:val="center"/>
          </w:tcPr>
          <w:p w14:paraId="6CD6A313" w14:textId="2511BB5A" w:rsidR="00A558CA" w:rsidRPr="00B81163" w:rsidRDefault="00A558CA" w:rsidP="002735D0">
            <w:pPr>
              <w:pStyle w:val="ListParagraph"/>
              <w:ind w:left="22"/>
              <w:rPr>
                <w:b/>
                <w:color w:val="FFFFFF" w:themeColor="background1"/>
                <w:sz w:val="24"/>
              </w:rPr>
            </w:pPr>
            <w:r w:rsidRPr="00B81163">
              <w:rPr>
                <w:b/>
                <w:color w:val="FFFFFF" w:themeColor="background1"/>
                <w:sz w:val="24"/>
              </w:rPr>
              <w:t>E</w:t>
            </w:r>
            <w:r w:rsidR="002735D0" w:rsidRPr="00B81163">
              <w:rPr>
                <w:b/>
                <w:color w:val="FFFFFF" w:themeColor="background1"/>
                <w:sz w:val="24"/>
              </w:rPr>
              <w:t>ffective da</w:t>
            </w:r>
            <w:r w:rsidRPr="00B81163">
              <w:rPr>
                <w:b/>
                <w:color w:val="FFFFFF" w:themeColor="background1"/>
                <w:sz w:val="24"/>
              </w:rPr>
              <w:t>te</w:t>
            </w:r>
          </w:p>
        </w:tc>
      </w:tr>
      <w:tr w:rsidR="00A558CA" w:rsidRPr="00B81163" w14:paraId="2D4E71BF" w14:textId="013B071E" w:rsidTr="00A558CA">
        <w:trPr>
          <w:trHeight w:val="70"/>
        </w:trPr>
        <w:tc>
          <w:tcPr>
            <w:tcW w:w="421" w:type="dxa"/>
          </w:tcPr>
          <w:p w14:paraId="04BAD439" w14:textId="77777777" w:rsidR="00A558CA" w:rsidRPr="00B81163" w:rsidRDefault="00A558CA" w:rsidP="002735D0">
            <w:pPr>
              <w:rPr>
                <w:sz w:val="24"/>
              </w:rPr>
            </w:pPr>
            <w:permStart w:id="1504541326" w:edGrp="everyone"/>
          </w:p>
        </w:tc>
        <w:tc>
          <w:tcPr>
            <w:tcW w:w="7229" w:type="dxa"/>
          </w:tcPr>
          <w:p w14:paraId="6C25205F" w14:textId="77777777" w:rsidR="00A558CA" w:rsidRPr="00B81163" w:rsidRDefault="00A558CA" w:rsidP="002735D0">
            <w:pPr>
              <w:rPr>
                <w:sz w:val="24"/>
              </w:rPr>
            </w:pPr>
          </w:p>
        </w:tc>
        <w:tc>
          <w:tcPr>
            <w:tcW w:w="1701" w:type="dxa"/>
          </w:tcPr>
          <w:p w14:paraId="508CBD13" w14:textId="77777777" w:rsidR="00A558CA" w:rsidRPr="00B81163" w:rsidRDefault="00A558CA" w:rsidP="002735D0">
            <w:pPr>
              <w:rPr>
                <w:sz w:val="24"/>
              </w:rPr>
            </w:pPr>
          </w:p>
        </w:tc>
      </w:tr>
      <w:tr w:rsidR="00A558CA" w:rsidRPr="00B81163" w14:paraId="243E3C2F" w14:textId="423E5E11" w:rsidTr="00A558CA">
        <w:trPr>
          <w:trHeight w:val="197"/>
        </w:trPr>
        <w:tc>
          <w:tcPr>
            <w:tcW w:w="421" w:type="dxa"/>
          </w:tcPr>
          <w:p w14:paraId="6CC9C91C" w14:textId="77777777" w:rsidR="00A558CA" w:rsidRPr="00B81163" w:rsidRDefault="00A558CA" w:rsidP="002735D0">
            <w:pPr>
              <w:rPr>
                <w:sz w:val="24"/>
              </w:rPr>
            </w:pPr>
          </w:p>
        </w:tc>
        <w:tc>
          <w:tcPr>
            <w:tcW w:w="7229" w:type="dxa"/>
          </w:tcPr>
          <w:p w14:paraId="5697A6B2" w14:textId="77777777" w:rsidR="00A558CA" w:rsidRPr="00B81163" w:rsidRDefault="00A558CA" w:rsidP="002735D0">
            <w:pPr>
              <w:rPr>
                <w:sz w:val="24"/>
              </w:rPr>
            </w:pPr>
          </w:p>
        </w:tc>
        <w:tc>
          <w:tcPr>
            <w:tcW w:w="1701" w:type="dxa"/>
          </w:tcPr>
          <w:p w14:paraId="6DAB8126" w14:textId="77777777" w:rsidR="00A558CA" w:rsidRPr="00B81163" w:rsidRDefault="00A558CA" w:rsidP="002735D0">
            <w:pPr>
              <w:rPr>
                <w:sz w:val="24"/>
              </w:rPr>
            </w:pPr>
          </w:p>
        </w:tc>
      </w:tr>
      <w:tr w:rsidR="00A558CA" w:rsidRPr="00B81163" w14:paraId="0C13F0A4" w14:textId="678679E0" w:rsidTr="00A558CA">
        <w:trPr>
          <w:trHeight w:val="173"/>
        </w:trPr>
        <w:tc>
          <w:tcPr>
            <w:tcW w:w="421" w:type="dxa"/>
          </w:tcPr>
          <w:p w14:paraId="0B09F0A1" w14:textId="77777777" w:rsidR="00A558CA" w:rsidRPr="00B81163" w:rsidRDefault="00A558CA" w:rsidP="002735D0">
            <w:pPr>
              <w:rPr>
                <w:sz w:val="24"/>
              </w:rPr>
            </w:pPr>
          </w:p>
        </w:tc>
        <w:tc>
          <w:tcPr>
            <w:tcW w:w="7229" w:type="dxa"/>
          </w:tcPr>
          <w:p w14:paraId="026E860B" w14:textId="77777777" w:rsidR="00A558CA" w:rsidRPr="00B81163" w:rsidRDefault="00A558CA" w:rsidP="002735D0">
            <w:pPr>
              <w:rPr>
                <w:sz w:val="24"/>
              </w:rPr>
            </w:pPr>
          </w:p>
        </w:tc>
        <w:tc>
          <w:tcPr>
            <w:tcW w:w="1701" w:type="dxa"/>
          </w:tcPr>
          <w:p w14:paraId="2CFE75F2" w14:textId="77777777" w:rsidR="00A558CA" w:rsidRPr="00B81163" w:rsidRDefault="00A558CA" w:rsidP="002735D0">
            <w:pPr>
              <w:rPr>
                <w:sz w:val="24"/>
              </w:rPr>
            </w:pPr>
          </w:p>
        </w:tc>
      </w:tr>
      <w:tr w:rsidR="00A558CA" w:rsidRPr="00B81163" w14:paraId="62149420" w14:textId="38FF8A26" w:rsidTr="00A558CA">
        <w:trPr>
          <w:trHeight w:val="149"/>
        </w:trPr>
        <w:tc>
          <w:tcPr>
            <w:tcW w:w="421" w:type="dxa"/>
          </w:tcPr>
          <w:p w14:paraId="428E162F" w14:textId="77777777" w:rsidR="00A558CA" w:rsidRPr="00B81163" w:rsidRDefault="00A558CA" w:rsidP="002735D0">
            <w:pPr>
              <w:rPr>
                <w:sz w:val="24"/>
              </w:rPr>
            </w:pPr>
          </w:p>
        </w:tc>
        <w:tc>
          <w:tcPr>
            <w:tcW w:w="7229" w:type="dxa"/>
          </w:tcPr>
          <w:p w14:paraId="74F294FD" w14:textId="77777777" w:rsidR="00A558CA" w:rsidRPr="00B81163" w:rsidRDefault="00A558CA" w:rsidP="002735D0">
            <w:pPr>
              <w:rPr>
                <w:sz w:val="24"/>
              </w:rPr>
            </w:pPr>
          </w:p>
        </w:tc>
        <w:tc>
          <w:tcPr>
            <w:tcW w:w="1701" w:type="dxa"/>
          </w:tcPr>
          <w:p w14:paraId="3E63A75A" w14:textId="77777777" w:rsidR="00A558CA" w:rsidRPr="00B81163" w:rsidRDefault="00A558CA" w:rsidP="002735D0">
            <w:pPr>
              <w:rPr>
                <w:sz w:val="24"/>
              </w:rPr>
            </w:pPr>
          </w:p>
        </w:tc>
      </w:tr>
      <w:tr w:rsidR="00A558CA" w:rsidRPr="00B81163" w14:paraId="3721A7B6" w14:textId="1017EF7B" w:rsidTr="00A558CA">
        <w:trPr>
          <w:trHeight w:val="281"/>
        </w:trPr>
        <w:tc>
          <w:tcPr>
            <w:tcW w:w="421" w:type="dxa"/>
          </w:tcPr>
          <w:p w14:paraId="2EDC271E" w14:textId="77777777" w:rsidR="00A558CA" w:rsidRPr="00B81163" w:rsidRDefault="00A558CA" w:rsidP="002735D0">
            <w:pPr>
              <w:rPr>
                <w:sz w:val="24"/>
              </w:rPr>
            </w:pPr>
          </w:p>
        </w:tc>
        <w:tc>
          <w:tcPr>
            <w:tcW w:w="7229" w:type="dxa"/>
          </w:tcPr>
          <w:p w14:paraId="703FDA6D" w14:textId="77777777" w:rsidR="00A558CA" w:rsidRPr="00B81163" w:rsidRDefault="00A558CA" w:rsidP="002735D0">
            <w:pPr>
              <w:rPr>
                <w:sz w:val="24"/>
              </w:rPr>
            </w:pPr>
          </w:p>
        </w:tc>
        <w:tc>
          <w:tcPr>
            <w:tcW w:w="1701" w:type="dxa"/>
          </w:tcPr>
          <w:p w14:paraId="014AF59D" w14:textId="77777777" w:rsidR="00A558CA" w:rsidRPr="00B81163" w:rsidRDefault="00A558CA" w:rsidP="002735D0">
            <w:pPr>
              <w:rPr>
                <w:sz w:val="24"/>
              </w:rPr>
            </w:pPr>
          </w:p>
        </w:tc>
      </w:tr>
      <w:permEnd w:id="1504541326"/>
    </w:tbl>
    <w:p w14:paraId="5EE7C19A" w14:textId="73A4A8F1" w:rsidR="000516AA" w:rsidRPr="00B81163" w:rsidRDefault="000516AA" w:rsidP="000516AA">
      <w:pPr>
        <w:pStyle w:val="ListParagraph"/>
        <w:spacing w:after="0"/>
        <w:ind w:left="0"/>
        <w:jc w:val="both"/>
        <w:rPr>
          <w:sz w:val="24"/>
        </w:rPr>
      </w:pPr>
    </w:p>
    <w:p w14:paraId="0EF228E7" w14:textId="77777777" w:rsidR="00E2526E" w:rsidRPr="00B81163" w:rsidRDefault="00E2526E" w:rsidP="000516AA">
      <w:pPr>
        <w:pStyle w:val="ListParagraph"/>
        <w:spacing w:after="0"/>
        <w:ind w:left="0"/>
        <w:jc w:val="both"/>
        <w:rPr>
          <w:sz w:val="24"/>
        </w:rPr>
      </w:pPr>
    </w:p>
    <w:p w14:paraId="3BF21F7B" w14:textId="0F5F2DBE" w:rsidR="00A558CA" w:rsidRPr="00B81163" w:rsidRDefault="00A558CA" w:rsidP="00F827DF">
      <w:pPr>
        <w:pStyle w:val="ListParagraph"/>
        <w:numPr>
          <w:ilvl w:val="0"/>
          <w:numId w:val="14"/>
        </w:numPr>
        <w:spacing w:after="0"/>
        <w:ind w:left="0" w:firstLine="0"/>
        <w:jc w:val="both"/>
        <w:rPr>
          <w:sz w:val="24"/>
        </w:rPr>
      </w:pPr>
      <w:r w:rsidRPr="00B81163">
        <w:rPr>
          <w:sz w:val="24"/>
        </w:rPr>
        <w:t>Register of issues</w:t>
      </w:r>
      <w:r w:rsidR="00D73B7F" w:rsidRPr="00B81163">
        <w:rPr>
          <w:sz w:val="24"/>
        </w:rPr>
        <w:t>, complaints</w:t>
      </w:r>
      <w:r w:rsidR="000651F0" w:rsidRPr="00B81163">
        <w:rPr>
          <w:sz w:val="24"/>
        </w:rPr>
        <w:t xml:space="preserve"> and feedback </w:t>
      </w:r>
      <w:r w:rsidRPr="00B81163">
        <w:rPr>
          <w:sz w:val="24"/>
        </w:rPr>
        <w:t xml:space="preserve">(e.g. technical, business, customer feedback) </w:t>
      </w:r>
      <w:r w:rsidR="006E2591" w:rsidRPr="00B81163">
        <w:rPr>
          <w:sz w:val="24"/>
        </w:rPr>
        <w:t xml:space="preserve">arising or outstanding </w:t>
      </w:r>
      <w:r w:rsidR="00FD5984" w:rsidRPr="00B81163">
        <w:rPr>
          <w:sz w:val="24"/>
        </w:rPr>
        <w:t xml:space="preserve">since the commencement of </w:t>
      </w:r>
      <w:r w:rsidR="006E2591" w:rsidRPr="00B81163">
        <w:rPr>
          <w:sz w:val="24"/>
        </w:rPr>
        <w:t xml:space="preserve">the </w:t>
      </w:r>
      <w:r w:rsidR="003F5BB4" w:rsidRPr="00B81163">
        <w:rPr>
          <w:sz w:val="24"/>
        </w:rPr>
        <w:t xml:space="preserve">approved </w:t>
      </w:r>
      <w:r w:rsidR="006E2591" w:rsidRPr="00B81163">
        <w:rPr>
          <w:sz w:val="24"/>
        </w:rPr>
        <w:t xml:space="preserve">period </w:t>
      </w:r>
      <w:r w:rsidRPr="00B81163">
        <w:rPr>
          <w:sz w:val="24"/>
        </w:rPr>
        <w:t xml:space="preserve">and the actions taken to resolve </w:t>
      </w:r>
      <w:r w:rsidR="000651F0" w:rsidRPr="00B81163">
        <w:rPr>
          <w:sz w:val="24"/>
        </w:rPr>
        <w:t>them</w:t>
      </w:r>
    </w:p>
    <w:tbl>
      <w:tblPr>
        <w:tblStyle w:val="TableGrid"/>
        <w:tblW w:w="9351" w:type="dxa"/>
        <w:tblLook w:val="04A0" w:firstRow="1" w:lastRow="0" w:firstColumn="1" w:lastColumn="0" w:noHBand="0" w:noVBand="1"/>
      </w:tblPr>
      <w:tblGrid>
        <w:gridCol w:w="973"/>
        <w:gridCol w:w="2424"/>
        <w:gridCol w:w="1560"/>
        <w:gridCol w:w="2835"/>
        <w:gridCol w:w="1559"/>
      </w:tblGrid>
      <w:tr w:rsidR="00A558CA" w:rsidRPr="00E40144" w14:paraId="194A9AA7" w14:textId="6FA1E631" w:rsidTr="002735D0">
        <w:tc>
          <w:tcPr>
            <w:tcW w:w="973" w:type="dxa"/>
            <w:shd w:val="clear" w:color="auto" w:fill="8D7249"/>
          </w:tcPr>
          <w:p w14:paraId="27481300" w14:textId="3EDC44DF" w:rsidR="00A558CA" w:rsidRPr="00B81163" w:rsidRDefault="00A558CA" w:rsidP="002735D0">
            <w:pPr>
              <w:pStyle w:val="ListParagraph"/>
              <w:ind w:left="22"/>
              <w:rPr>
                <w:b/>
                <w:color w:val="FFFFFF" w:themeColor="background1"/>
                <w:sz w:val="24"/>
              </w:rPr>
            </w:pPr>
            <w:r w:rsidRPr="00B81163">
              <w:rPr>
                <w:b/>
                <w:color w:val="FFFFFF" w:themeColor="background1"/>
                <w:sz w:val="24"/>
              </w:rPr>
              <w:t>Date</w:t>
            </w:r>
          </w:p>
        </w:tc>
        <w:tc>
          <w:tcPr>
            <w:tcW w:w="2424" w:type="dxa"/>
            <w:shd w:val="clear" w:color="auto" w:fill="8D7249"/>
          </w:tcPr>
          <w:p w14:paraId="65A580C9" w14:textId="40D2A37A" w:rsidR="00A558CA" w:rsidRPr="00B81163" w:rsidRDefault="002735D0" w:rsidP="002735D0">
            <w:pPr>
              <w:pStyle w:val="ListParagraph"/>
              <w:ind w:left="22"/>
              <w:rPr>
                <w:b/>
                <w:color w:val="FFFFFF" w:themeColor="background1"/>
                <w:sz w:val="24"/>
              </w:rPr>
            </w:pPr>
            <w:r w:rsidRPr="00B81163">
              <w:rPr>
                <w:b/>
                <w:color w:val="FFFFFF" w:themeColor="background1"/>
                <w:sz w:val="24"/>
              </w:rPr>
              <w:t>Description of i</w:t>
            </w:r>
            <w:r w:rsidR="00A558CA" w:rsidRPr="00B81163">
              <w:rPr>
                <w:b/>
                <w:color w:val="FFFFFF" w:themeColor="background1"/>
                <w:sz w:val="24"/>
              </w:rPr>
              <w:t>ssue</w:t>
            </w:r>
            <w:r w:rsidR="000C5F9C" w:rsidRPr="00B81163">
              <w:rPr>
                <w:b/>
                <w:color w:val="FFFFFF" w:themeColor="background1"/>
                <w:sz w:val="24"/>
              </w:rPr>
              <w:t>, complaint</w:t>
            </w:r>
            <w:r w:rsidRPr="00B81163">
              <w:rPr>
                <w:b/>
                <w:color w:val="FFFFFF" w:themeColor="background1"/>
                <w:sz w:val="24"/>
              </w:rPr>
              <w:t xml:space="preserve"> or feedback</w:t>
            </w:r>
          </w:p>
        </w:tc>
        <w:tc>
          <w:tcPr>
            <w:tcW w:w="1560" w:type="dxa"/>
            <w:shd w:val="clear" w:color="auto" w:fill="8D7249"/>
          </w:tcPr>
          <w:p w14:paraId="4C1242EC" w14:textId="04AFCCEB" w:rsidR="00A558CA" w:rsidRPr="00B81163" w:rsidRDefault="00A558CA" w:rsidP="002735D0">
            <w:pPr>
              <w:pStyle w:val="ListParagraph"/>
              <w:ind w:left="22"/>
              <w:rPr>
                <w:b/>
                <w:color w:val="FFFFFF" w:themeColor="background1"/>
                <w:sz w:val="24"/>
              </w:rPr>
            </w:pPr>
            <w:r w:rsidRPr="00B81163">
              <w:rPr>
                <w:b/>
                <w:color w:val="FFFFFF" w:themeColor="background1"/>
                <w:sz w:val="24"/>
              </w:rPr>
              <w:t>Raised by</w:t>
            </w:r>
          </w:p>
        </w:tc>
        <w:tc>
          <w:tcPr>
            <w:tcW w:w="2835" w:type="dxa"/>
            <w:shd w:val="clear" w:color="auto" w:fill="8D7249"/>
          </w:tcPr>
          <w:p w14:paraId="17FBDA06" w14:textId="02C5ED61" w:rsidR="00A558CA" w:rsidRPr="00B81163" w:rsidRDefault="00A558CA" w:rsidP="002735D0">
            <w:pPr>
              <w:pStyle w:val="ListParagraph"/>
              <w:ind w:left="22"/>
              <w:rPr>
                <w:b/>
                <w:color w:val="FFFFFF" w:themeColor="background1"/>
                <w:sz w:val="24"/>
              </w:rPr>
            </w:pPr>
            <w:r w:rsidRPr="00B81163">
              <w:rPr>
                <w:b/>
                <w:color w:val="FFFFFF" w:themeColor="background1"/>
                <w:sz w:val="24"/>
              </w:rPr>
              <w:t xml:space="preserve">Action </w:t>
            </w:r>
            <w:r w:rsidR="002735D0" w:rsidRPr="00B81163">
              <w:rPr>
                <w:b/>
                <w:color w:val="FFFFFF" w:themeColor="background1"/>
                <w:sz w:val="24"/>
              </w:rPr>
              <w:t>t</w:t>
            </w:r>
            <w:r w:rsidRPr="00B81163">
              <w:rPr>
                <w:b/>
                <w:color w:val="FFFFFF" w:themeColor="background1"/>
                <w:sz w:val="24"/>
              </w:rPr>
              <w:t>aken</w:t>
            </w:r>
          </w:p>
        </w:tc>
        <w:tc>
          <w:tcPr>
            <w:tcW w:w="1559" w:type="dxa"/>
            <w:shd w:val="clear" w:color="auto" w:fill="8D7249"/>
          </w:tcPr>
          <w:p w14:paraId="3108D6DE" w14:textId="4A9F5053" w:rsidR="00A558CA" w:rsidRPr="00A558CA" w:rsidRDefault="00A558CA" w:rsidP="002735D0">
            <w:pPr>
              <w:pStyle w:val="ListParagraph"/>
              <w:ind w:left="22"/>
              <w:rPr>
                <w:b/>
                <w:color w:val="FFFFFF" w:themeColor="background1"/>
                <w:sz w:val="24"/>
              </w:rPr>
            </w:pPr>
            <w:r w:rsidRPr="00B81163">
              <w:rPr>
                <w:b/>
                <w:color w:val="FFFFFF" w:themeColor="background1"/>
                <w:sz w:val="24"/>
              </w:rPr>
              <w:t>Status</w:t>
            </w:r>
          </w:p>
        </w:tc>
      </w:tr>
      <w:tr w:rsidR="00A558CA" w14:paraId="6AB86A4C" w14:textId="3B27E03C" w:rsidTr="002735D0">
        <w:trPr>
          <w:trHeight w:val="239"/>
        </w:trPr>
        <w:tc>
          <w:tcPr>
            <w:tcW w:w="973" w:type="dxa"/>
          </w:tcPr>
          <w:p w14:paraId="0D2DFD83" w14:textId="77777777" w:rsidR="00A558CA" w:rsidRDefault="00A558CA" w:rsidP="00A558CA">
            <w:pPr>
              <w:rPr>
                <w:sz w:val="24"/>
              </w:rPr>
            </w:pPr>
            <w:permStart w:id="482113858" w:edGrp="everyone"/>
          </w:p>
        </w:tc>
        <w:tc>
          <w:tcPr>
            <w:tcW w:w="2424" w:type="dxa"/>
          </w:tcPr>
          <w:p w14:paraId="5E1BC744" w14:textId="130DA2DF" w:rsidR="00A558CA" w:rsidRDefault="00A558CA" w:rsidP="00A558CA">
            <w:pPr>
              <w:rPr>
                <w:sz w:val="24"/>
              </w:rPr>
            </w:pPr>
          </w:p>
        </w:tc>
        <w:tc>
          <w:tcPr>
            <w:tcW w:w="1560" w:type="dxa"/>
          </w:tcPr>
          <w:p w14:paraId="17E35A70" w14:textId="77777777" w:rsidR="00A558CA" w:rsidRDefault="00A558CA" w:rsidP="00A558CA">
            <w:pPr>
              <w:rPr>
                <w:sz w:val="24"/>
              </w:rPr>
            </w:pPr>
          </w:p>
        </w:tc>
        <w:tc>
          <w:tcPr>
            <w:tcW w:w="2835" w:type="dxa"/>
          </w:tcPr>
          <w:p w14:paraId="61961A02" w14:textId="739E3850" w:rsidR="00A558CA" w:rsidRDefault="00A558CA" w:rsidP="00A558CA">
            <w:pPr>
              <w:rPr>
                <w:sz w:val="24"/>
              </w:rPr>
            </w:pPr>
          </w:p>
        </w:tc>
        <w:tc>
          <w:tcPr>
            <w:tcW w:w="1559" w:type="dxa"/>
          </w:tcPr>
          <w:p w14:paraId="03D2329F" w14:textId="77777777" w:rsidR="00A558CA" w:rsidRDefault="00A558CA" w:rsidP="00A558CA">
            <w:pPr>
              <w:rPr>
                <w:sz w:val="24"/>
              </w:rPr>
            </w:pPr>
          </w:p>
        </w:tc>
      </w:tr>
      <w:tr w:rsidR="00A558CA" w14:paraId="0086DC49" w14:textId="77777777" w:rsidTr="002735D0">
        <w:trPr>
          <w:trHeight w:val="229"/>
        </w:trPr>
        <w:tc>
          <w:tcPr>
            <w:tcW w:w="973" w:type="dxa"/>
          </w:tcPr>
          <w:p w14:paraId="49384759" w14:textId="77777777" w:rsidR="00A558CA" w:rsidRDefault="00A558CA" w:rsidP="00A558CA">
            <w:pPr>
              <w:rPr>
                <w:sz w:val="24"/>
              </w:rPr>
            </w:pPr>
          </w:p>
        </w:tc>
        <w:tc>
          <w:tcPr>
            <w:tcW w:w="2424" w:type="dxa"/>
          </w:tcPr>
          <w:p w14:paraId="0F15F15C" w14:textId="77777777" w:rsidR="00A558CA" w:rsidRDefault="00A558CA" w:rsidP="00A558CA">
            <w:pPr>
              <w:rPr>
                <w:sz w:val="24"/>
              </w:rPr>
            </w:pPr>
          </w:p>
        </w:tc>
        <w:tc>
          <w:tcPr>
            <w:tcW w:w="1560" w:type="dxa"/>
          </w:tcPr>
          <w:p w14:paraId="57D90999" w14:textId="77777777" w:rsidR="00A558CA" w:rsidRDefault="00A558CA" w:rsidP="00A558CA">
            <w:pPr>
              <w:rPr>
                <w:sz w:val="24"/>
              </w:rPr>
            </w:pPr>
          </w:p>
        </w:tc>
        <w:tc>
          <w:tcPr>
            <w:tcW w:w="2835" w:type="dxa"/>
          </w:tcPr>
          <w:p w14:paraId="3C520EBF" w14:textId="77777777" w:rsidR="00A558CA" w:rsidRDefault="00A558CA" w:rsidP="00A558CA">
            <w:pPr>
              <w:rPr>
                <w:sz w:val="24"/>
              </w:rPr>
            </w:pPr>
          </w:p>
        </w:tc>
        <w:tc>
          <w:tcPr>
            <w:tcW w:w="1559" w:type="dxa"/>
          </w:tcPr>
          <w:p w14:paraId="330C78E6" w14:textId="77777777" w:rsidR="00A558CA" w:rsidRDefault="00A558CA" w:rsidP="00A558CA">
            <w:pPr>
              <w:rPr>
                <w:sz w:val="24"/>
              </w:rPr>
            </w:pPr>
          </w:p>
        </w:tc>
      </w:tr>
      <w:tr w:rsidR="00A558CA" w14:paraId="6518639E" w14:textId="77777777" w:rsidTr="002735D0">
        <w:trPr>
          <w:trHeight w:val="70"/>
        </w:trPr>
        <w:tc>
          <w:tcPr>
            <w:tcW w:w="973" w:type="dxa"/>
          </w:tcPr>
          <w:p w14:paraId="7AEA6398" w14:textId="77777777" w:rsidR="00A558CA" w:rsidRDefault="00A558CA" w:rsidP="00A558CA">
            <w:pPr>
              <w:rPr>
                <w:sz w:val="24"/>
              </w:rPr>
            </w:pPr>
          </w:p>
        </w:tc>
        <w:tc>
          <w:tcPr>
            <w:tcW w:w="2424" w:type="dxa"/>
          </w:tcPr>
          <w:p w14:paraId="0CFBC1F2" w14:textId="77777777" w:rsidR="00A558CA" w:rsidRDefault="00A558CA" w:rsidP="00A558CA">
            <w:pPr>
              <w:rPr>
                <w:sz w:val="24"/>
              </w:rPr>
            </w:pPr>
          </w:p>
        </w:tc>
        <w:tc>
          <w:tcPr>
            <w:tcW w:w="1560" w:type="dxa"/>
          </w:tcPr>
          <w:p w14:paraId="314C20FB" w14:textId="77777777" w:rsidR="00A558CA" w:rsidRDefault="00A558CA" w:rsidP="00A558CA">
            <w:pPr>
              <w:rPr>
                <w:sz w:val="24"/>
              </w:rPr>
            </w:pPr>
          </w:p>
        </w:tc>
        <w:tc>
          <w:tcPr>
            <w:tcW w:w="2835" w:type="dxa"/>
          </w:tcPr>
          <w:p w14:paraId="5099FC46" w14:textId="77777777" w:rsidR="00A558CA" w:rsidRDefault="00A558CA" w:rsidP="00A558CA">
            <w:pPr>
              <w:rPr>
                <w:sz w:val="24"/>
              </w:rPr>
            </w:pPr>
          </w:p>
        </w:tc>
        <w:tc>
          <w:tcPr>
            <w:tcW w:w="1559" w:type="dxa"/>
          </w:tcPr>
          <w:p w14:paraId="3E6FE105" w14:textId="77777777" w:rsidR="00A558CA" w:rsidRDefault="00A558CA" w:rsidP="00A558CA">
            <w:pPr>
              <w:rPr>
                <w:sz w:val="24"/>
              </w:rPr>
            </w:pPr>
          </w:p>
        </w:tc>
      </w:tr>
      <w:tr w:rsidR="00A558CA" w14:paraId="44F2CA7A" w14:textId="77777777" w:rsidTr="002735D0">
        <w:trPr>
          <w:trHeight w:val="70"/>
        </w:trPr>
        <w:tc>
          <w:tcPr>
            <w:tcW w:w="973" w:type="dxa"/>
          </w:tcPr>
          <w:p w14:paraId="7124B244" w14:textId="77777777" w:rsidR="00A558CA" w:rsidRDefault="00A558CA" w:rsidP="00A558CA">
            <w:pPr>
              <w:rPr>
                <w:sz w:val="24"/>
              </w:rPr>
            </w:pPr>
          </w:p>
        </w:tc>
        <w:tc>
          <w:tcPr>
            <w:tcW w:w="2424" w:type="dxa"/>
          </w:tcPr>
          <w:p w14:paraId="27D7D5AA" w14:textId="77777777" w:rsidR="00A558CA" w:rsidRDefault="00A558CA" w:rsidP="00A558CA">
            <w:pPr>
              <w:rPr>
                <w:sz w:val="24"/>
              </w:rPr>
            </w:pPr>
          </w:p>
        </w:tc>
        <w:tc>
          <w:tcPr>
            <w:tcW w:w="1560" w:type="dxa"/>
          </w:tcPr>
          <w:p w14:paraId="1E2C9115" w14:textId="77777777" w:rsidR="00A558CA" w:rsidRDefault="00A558CA" w:rsidP="00A400D8">
            <w:pPr>
              <w:rPr>
                <w:sz w:val="24"/>
              </w:rPr>
            </w:pPr>
            <w:bookmarkStart w:id="3" w:name="_GoBack"/>
            <w:bookmarkEnd w:id="3"/>
          </w:p>
        </w:tc>
        <w:tc>
          <w:tcPr>
            <w:tcW w:w="2835" w:type="dxa"/>
          </w:tcPr>
          <w:p w14:paraId="2EC6A08E" w14:textId="77777777" w:rsidR="00A558CA" w:rsidRDefault="00A558CA" w:rsidP="00A558CA">
            <w:pPr>
              <w:rPr>
                <w:sz w:val="24"/>
              </w:rPr>
            </w:pPr>
          </w:p>
        </w:tc>
        <w:tc>
          <w:tcPr>
            <w:tcW w:w="1559" w:type="dxa"/>
          </w:tcPr>
          <w:p w14:paraId="150A3DD5" w14:textId="77777777" w:rsidR="00A558CA" w:rsidRDefault="00A558CA" w:rsidP="00A558CA">
            <w:pPr>
              <w:rPr>
                <w:sz w:val="24"/>
              </w:rPr>
            </w:pPr>
          </w:p>
        </w:tc>
      </w:tr>
      <w:tr w:rsidR="00A558CA" w14:paraId="58CA2767" w14:textId="77777777" w:rsidTr="002735D0">
        <w:trPr>
          <w:trHeight w:val="158"/>
        </w:trPr>
        <w:tc>
          <w:tcPr>
            <w:tcW w:w="973" w:type="dxa"/>
          </w:tcPr>
          <w:p w14:paraId="1ADF84EB" w14:textId="77777777" w:rsidR="00A558CA" w:rsidRDefault="00A558CA" w:rsidP="00A558CA">
            <w:pPr>
              <w:rPr>
                <w:sz w:val="24"/>
              </w:rPr>
            </w:pPr>
          </w:p>
        </w:tc>
        <w:tc>
          <w:tcPr>
            <w:tcW w:w="2424" w:type="dxa"/>
          </w:tcPr>
          <w:p w14:paraId="0BFAE166" w14:textId="77777777" w:rsidR="00A558CA" w:rsidRDefault="00A558CA" w:rsidP="00A558CA">
            <w:pPr>
              <w:rPr>
                <w:sz w:val="24"/>
              </w:rPr>
            </w:pPr>
          </w:p>
        </w:tc>
        <w:tc>
          <w:tcPr>
            <w:tcW w:w="1560" w:type="dxa"/>
          </w:tcPr>
          <w:p w14:paraId="32A5B81C" w14:textId="77777777" w:rsidR="00A558CA" w:rsidRDefault="00A558CA" w:rsidP="00A558CA">
            <w:pPr>
              <w:rPr>
                <w:sz w:val="24"/>
              </w:rPr>
            </w:pPr>
          </w:p>
        </w:tc>
        <w:tc>
          <w:tcPr>
            <w:tcW w:w="2835" w:type="dxa"/>
          </w:tcPr>
          <w:p w14:paraId="1A94CA8A" w14:textId="77777777" w:rsidR="00A558CA" w:rsidRDefault="00A558CA" w:rsidP="00A558CA">
            <w:pPr>
              <w:rPr>
                <w:sz w:val="24"/>
              </w:rPr>
            </w:pPr>
          </w:p>
        </w:tc>
        <w:tc>
          <w:tcPr>
            <w:tcW w:w="1559" w:type="dxa"/>
          </w:tcPr>
          <w:p w14:paraId="592AC4BB" w14:textId="77777777" w:rsidR="00A558CA" w:rsidRDefault="00A558CA" w:rsidP="00A558CA">
            <w:pPr>
              <w:rPr>
                <w:sz w:val="24"/>
              </w:rPr>
            </w:pPr>
          </w:p>
        </w:tc>
      </w:tr>
      <w:permEnd w:id="482113858"/>
    </w:tbl>
    <w:p w14:paraId="19A38630" w14:textId="77777777" w:rsidR="00186B31" w:rsidRPr="00B433C9" w:rsidRDefault="00186B31" w:rsidP="008213EB">
      <w:pPr>
        <w:jc w:val="both"/>
        <w:rPr>
          <w:sz w:val="24"/>
        </w:rPr>
      </w:pPr>
    </w:p>
    <w:sectPr w:rsidR="00186B31" w:rsidRPr="00B433C9" w:rsidSect="002A59C7">
      <w:headerReference w:type="default" r:id="rId13"/>
      <w:footerReference w:type="default" r:id="rId14"/>
      <w:footnotePr>
        <w:numRestart w:val="eachSect"/>
      </w:footnotePr>
      <w:pgSz w:w="11909" w:h="16834" w:code="9"/>
      <w:pgMar w:top="1440" w:right="1440" w:bottom="1440" w:left="1276"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F3185" w14:textId="77777777" w:rsidR="00F01EAE" w:rsidRDefault="00F01EAE" w:rsidP="00EA1935">
      <w:r>
        <w:separator/>
      </w:r>
    </w:p>
    <w:p w14:paraId="0CBB759D" w14:textId="77777777" w:rsidR="00F01EAE" w:rsidRDefault="00F01EAE"/>
  </w:endnote>
  <w:endnote w:type="continuationSeparator" w:id="0">
    <w:p w14:paraId="09470D51" w14:textId="77777777" w:rsidR="00F01EAE" w:rsidRDefault="00F01EAE" w:rsidP="00EA1935">
      <w:r>
        <w:continuationSeparator/>
      </w:r>
    </w:p>
    <w:p w14:paraId="05D68005" w14:textId="77777777" w:rsidR="00F01EAE" w:rsidRDefault="00F01EAE"/>
  </w:endnote>
  <w:endnote w:type="continuationNotice" w:id="1">
    <w:p w14:paraId="6192636C" w14:textId="77777777" w:rsidR="00F01EAE" w:rsidRDefault="00F01E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4AB55" w14:textId="77777777" w:rsidR="00206BBB" w:rsidRDefault="00206BBB" w:rsidP="00F83EBF">
    <w:pPr>
      <w:pStyle w:val="Footer"/>
      <w:pBdr>
        <w:bottom w:val="single" w:sz="6" w:space="1" w:color="auto"/>
      </w:pBdr>
    </w:pPr>
  </w:p>
  <w:p w14:paraId="619DB14C" w14:textId="71B14042" w:rsidR="00206BBB" w:rsidRPr="008E0A6A" w:rsidRDefault="00206BBB" w:rsidP="00F83EBF">
    <w:pPr>
      <w:pStyle w:val="Footer"/>
      <w:framePr w:wrap="around" w:vAnchor="text" w:hAnchor="margin" w:xAlign="right" w:y="1"/>
      <w:rPr>
        <w:rStyle w:val="PageNumber"/>
        <w:rFonts w:cs="Calibri"/>
        <w:sz w:val="22"/>
      </w:rPr>
    </w:pPr>
    <w:r w:rsidRPr="008E0A6A">
      <w:rPr>
        <w:rStyle w:val="PageNumber"/>
        <w:rFonts w:cs="Calibri"/>
        <w:sz w:val="22"/>
      </w:rPr>
      <w:fldChar w:fldCharType="begin"/>
    </w:r>
    <w:r w:rsidRPr="008E0A6A">
      <w:rPr>
        <w:rStyle w:val="PageNumber"/>
        <w:rFonts w:cs="Calibri"/>
        <w:sz w:val="22"/>
      </w:rPr>
      <w:instrText xml:space="preserve"> PAGE </w:instrText>
    </w:r>
    <w:r w:rsidRPr="008E0A6A">
      <w:rPr>
        <w:rStyle w:val="PageNumber"/>
        <w:rFonts w:cs="Calibri"/>
        <w:sz w:val="22"/>
      </w:rPr>
      <w:fldChar w:fldCharType="separate"/>
    </w:r>
    <w:r w:rsidR="00A400D8">
      <w:rPr>
        <w:rStyle w:val="PageNumber"/>
        <w:rFonts w:cs="Calibri"/>
        <w:noProof/>
        <w:sz w:val="22"/>
      </w:rPr>
      <w:t>1</w:t>
    </w:r>
    <w:r w:rsidRPr="008E0A6A">
      <w:rPr>
        <w:rStyle w:val="PageNumber"/>
        <w:rFonts w:cs="Calibri"/>
        <w:sz w:val="22"/>
      </w:rPr>
      <w:fldChar w:fldCharType="end"/>
    </w:r>
  </w:p>
  <w:p w14:paraId="79A78D25" w14:textId="77777777" w:rsidR="00206BBB" w:rsidRDefault="00206BBB" w:rsidP="00792276">
    <w:pPr>
      <w:pStyle w:val="Footer"/>
      <w:tabs>
        <w:tab w:val="clear" w:pos="8640"/>
      </w:tabs>
    </w:pPr>
    <w:r>
      <w:t>Monetary Authority of Singapore</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12194" w14:textId="77777777" w:rsidR="00F01EAE" w:rsidRDefault="00F01EAE" w:rsidP="00EA1935">
      <w:r>
        <w:separator/>
      </w:r>
    </w:p>
    <w:p w14:paraId="1BC20CED" w14:textId="77777777" w:rsidR="00F01EAE" w:rsidRDefault="00F01EAE"/>
  </w:footnote>
  <w:footnote w:type="continuationSeparator" w:id="0">
    <w:p w14:paraId="25BD8370" w14:textId="77777777" w:rsidR="00F01EAE" w:rsidRDefault="00F01EAE" w:rsidP="00EA1935">
      <w:r>
        <w:continuationSeparator/>
      </w:r>
    </w:p>
    <w:p w14:paraId="72683122" w14:textId="77777777" w:rsidR="00F01EAE" w:rsidRDefault="00F01EAE"/>
  </w:footnote>
  <w:footnote w:type="continuationNotice" w:id="1">
    <w:p w14:paraId="6C0D0F43" w14:textId="77777777" w:rsidR="00F01EAE" w:rsidRDefault="00F01EAE">
      <w:pPr>
        <w:spacing w:after="0" w:line="240" w:lineRule="auto"/>
      </w:pPr>
    </w:p>
  </w:footnote>
  <w:footnote w:id="2">
    <w:p w14:paraId="0C985952" w14:textId="5CA56766" w:rsidR="006E2591" w:rsidRPr="00B81163" w:rsidRDefault="006E2591" w:rsidP="006E2591">
      <w:pPr>
        <w:pStyle w:val="FootnoteText"/>
      </w:pPr>
      <w:r w:rsidRPr="00B81163">
        <w:rPr>
          <w:rStyle w:val="FootnoteReference"/>
        </w:rPr>
        <w:footnoteRef/>
      </w:r>
      <w:r w:rsidR="00A24C5A">
        <w:t xml:space="preserve"> </w:t>
      </w:r>
      <w:r w:rsidRPr="00B81163">
        <w:t xml:space="preserve">This refers to the number of insurance policies issued by one or more insurance company </w:t>
      </w:r>
      <w:r w:rsidR="00D0687A" w:rsidRPr="00B81163">
        <w:t>that have been</w:t>
      </w:r>
      <w:r w:rsidRPr="00B81163">
        <w:t xml:space="preserve"> purchased by one or more customers of the entity, through the entity’s insurance broking service.</w:t>
      </w:r>
    </w:p>
  </w:footnote>
  <w:footnote w:id="3">
    <w:p w14:paraId="628BE896" w14:textId="3C1E82DA" w:rsidR="000119A6" w:rsidRDefault="000119A6">
      <w:pPr>
        <w:pStyle w:val="FootnoteText"/>
      </w:pPr>
      <w:r w:rsidRPr="00B81163">
        <w:rPr>
          <w:rStyle w:val="FootnoteReference"/>
        </w:rPr>
        <w:footnoteRef/>
      </w:r>
      <w:r w:rsidR="00A24C5A">
        <w:t xml:space="preserve"> </w:t>
      </w:r>
      <w:r w:rsidRPr="00B81163">
        <w:t>A distinct customer is a customer that was not reported as “distinct customer” in the progress report in respect of previous reporting periods.</w:t>
      </w:r>
    </w:p>
  </w:footnote>
  <w:footnote w:id="4">
    <w:p w14:paraId="631932A8" w14:textId="4C32DE6C" w:rsidR="000119A6" w:rsidRPr="00B81163" w:rsidRDefault="000119A6" w:rsidP="000119A6">
      <w:pPr>
        <w:pStyle w:val="FootnoteText"/>
      </w:pPr>
      <w:r w:rsidRPr="00B81163">
        <w:rPr>
          <w:rStyle w:val="FootnoteReference"/>
        </w:rPr>
        <w:footnoteRef/>
      </w:r>
      <w:r w:rsidR="00A24C5A">
        <w:t xml:space="preserve"> </w:t>
      </w:r>
      <w:r w:rsidRPr="00B81163">
        <w:t>An investor refers to any person that is allowed to trade on the platform, whether by having direct access to the platform or through another person who has direct access to the platform.</w:t>
      </w:r>
    </w:p>
  </w:footnote>
  <w:footnote w:id="5">
    <w:p w14:paraId="09812B88" w14:textId="7EB99C57" w:rsidR="006E2591" w:rsidRDefault="006E2591" w:rsidP="006E2591">
      <w:pPr>
        <w:pStyle w:val="FootnoteText"/>
      </w:pPr>
      <w:r w:rsidRPr="00B81163">
        <w:rPr>
          <w:rStyle w:val="FootnoteReference"/>
        </w:rPr>
        <w:footnoteRef/>
      </w:r>
      <w:r w:rsidR="00A24C5A">
        <w:t xml:space="preserve"> </w:t>
      </w:r>
      <w:r w:rsidRPr="00B81163">
        <w:t>This refers to the total amount of moneys that have not been received by the intended respective beneficiaries at any point in time during the reporting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1E76F" w14:textId="66CCBC2A" w:rsidR="00FA1EEE" w:rsidRDefault="00FA1EEE" w:rsidP="00FA1EEE">
    <w:pPr>
      <w:pStyle w:val="Header"/>
      <w:pBdr>
        <w:bottom w:val="single" w:sz="6" w:space="1" w:color="auto"/>
      </w:pBdr>
      <w:tabs>
        <w:tab w:val="clear" w:pos="4513"/>
        <w:tab w:val="clear" w:pos="9026"/>
        <w:tab w:val="right" w:pos="9214"/>
      </w:tabs>
      <w:ind w:right="-21"/>
    </w:pPr>
    <w:r>
      <w:t>SANDBOX EXPRESS</w:t>
    </w:r>
    <w:r>
      <w:tab/>
    </w:r>
    <w:r w:rsidR="00A267E8">
      <w:t>7 August</w:t>
    </w:r>
    <w: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4AD"/>
    <w:multiLevelType w:val="multilevel"/>
    <w:tmpl w:val="B028616C"/>
    <w:lvl w:ilvl="0">
      <w:start w:val="1"/>
      <w:numFmt w:val="decimal"/>
      <w:lvlText w:val="%1."/>
      <w:lvlJc w:val="left"/>
      <w:pPr>
        <w:tabs>
          <w:tab w:val="num" w:pos="567"/>
        </w:tabs>
        <w:ind w:left="567" w:hanging="567"/>
      </w:pPr>
      <w:rPr>
        <w:rFonts w:ascii="Calibri" w:hAnsi="Calibri" w:hint="default"/>
        <w:b/>
        <w:i w:val="0"/>
        <w:color w:val="000000" w:themeColor="text1"/>
        <w:sz w:val="28"/>
      </w:rPr>
    </w:lvl>
    <w:lvl w:ilvl="1">
      <w:start w:val="1"/>
      <w:numFmt w:val="decimal"/>
      <w:lvlText w:val="%1.%2."/>
      <w:lvlJc w:val="left"/>
      <w:pPr>
        <w:tabs>
          <w:tab w:val="num" w:pos="567"/>
        </w:tabs>
        <w:ind w:left="567" w:hanging="567"/>
      </w:pPr>
      <w:rPr>
        <w:rFonts w:ascii="Calibri" w:hAnsi="Calibri" w:hint="default"/>
        <w:b w:val="0"/>
        <w:i w:val="0"/>
        <w:sz w:val="24"/>
      </w:rPr>
    </w:lvl>
    <w:lvl w:ilvl="2">
      <w:start w:val="1"/>
      <w:numFmt w:val="lowerLetter"/>
      <w:lvlText w:val="(%3)"/>
      <w:lvlJc w:val="left"/>
      <w:pPr>
        <w:tabs>
          <w:tab w:val="num" w:pos="567"/>
        </w:tabs>
        <w:ind w:left="1134" w:hanging="567"/>
      </w:pPr>
      <w:rPr>
        <w:rFonts w:hint="default"/>
        <w:b w:val="0"/>
        <w:i w:val="0"/>
        <w:color w:val="000000" w:themeColor="text1"/>
        <w:sz w:val="24"/>
      </w:rPr>
    </w:lvl>
    <w:lvl w:ilvl="3">
      <w:start w:val="1"/>
      <w:numFmt w:val="lowerRoman"/>
      <w:lvlText w:val="(%4)"/>
      <w:lvlJc w:val="left"/>
      <w:pPr>
        <w:tabs>
          <w:tab w:val="num" w:pos="1134"/>
        </w:tabs>
        <w:ind w:left="1701" w:hanging="567"/>
      </w:pPr>
      <w:rPr>
        <w:rFonts w:ascii="Calibri" w:hAnsi="Calibri" w:hint="default"/>
        <w:b w:val="0"/>
        <w:i w:val="0"/>
        <w:color w:val="000000" w:themeColor="text1"/>
        <w:sz w:val="24"/>
      </w:rPr>
    </w:lvl>
    <w:lvl w:ilvl="4">
      <w:start w:val="1"/>
      <w:numFmt w:val="lowerLetter"/>
      <w:lvlText w:val="(%5)"/>
      <w:lvlJc w:val="left"/>
      <w:pPr>
        <w:tabs>
          <w:tab w:val="num" w:pos="1701"/>
        </w:tabs>
        <w:ind w:left="2268" w:hanging="567"/>
      </w:pPr>
      <w:rPr>
        <w:rFonts w:ascii="Calibri" w:hAnsi="Calibri" w:hint="default"/>
        <w:b w:val="0"/>
        <w:i w:val="0"/>
        <w:color w:val="000000" w:themeColor="text1"/>
        <w:sz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119A6"/>
    <w:multiLevelType w:val="hybridMultilevel"/>
    <w:tmpl w:val="342A87D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3" w15:restartNumberingAfterBreak="0">
    <w:nsid w:val="18C866EF"/>
    <w:multiLevelType w:val="hybridMultilevel"/>
    <w:tmpl w:val="9C167DDC"/>
    <w:lvl w:ilvl="0" w:tplc="48090019">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D9F206F"/>
    <w:multiLevelType w:val="hybridMultilevel"/>
    <w:tmpl w:val="DE0E6D80"/>
    <w:lvl w:ilvl="0" w:tplc="09AEC0D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E60B26"/>
    <w:multiLevelType w:val="multilevel"/>
    <w:tmpl w:val="B0D0B1F4"/>
    <w:lvl w:ilvl="0">
      <w:start w:val="1"/>
      <w:numFmt w:val="decimal"/>
      <w:pStyle w:val="Heading1"/>
      <w:lvlText w:val="%1"/>
      <w:lvlJc w:val="left"/>
      <w:pPr>
        <w:ind w:left="0" w:firstLine="0"/>
      </w:pPr>
      <w:rPr>
        <w:rFonts w:hint="default"/>
      </w:rPr>
    </w:lvl>
    <w:lvl w:ilvl="1">
      <w:start w:val="1"/>
      <w:numFmt w:val="decimal"/>
      <w:pStyle w:val="BodyText1"/>
      <w:lvlText w:val="%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15:restartNumberingAfterBreak="0">
    <w:nsid w:val="24E17336"/>
    <w:multiLevelType w:val="hybridMultilevel"/>
    <w:tmpl w:val="2E62C1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AB70B9A"/>
    <w:multiLevelType w:val="hybridMultilevel"/>
    <w:tmpl w:val="9C167DDC"/>
    <w:lvl w:ilvl="0" w:tplc="48090019">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011AC2"/>
    <w:multiLevelType w:val="hybridMultilevel"/>
    <w:tmpl w:val="382ECA8A"/>
    <w:lvl w:ilvl="0" w:tplc="2E4C86C2">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6617655"/>
    <w:multiLevelType w:val="multilevel"/>
    <w:tmpl w:val="376453F0"/>
    <w:lvl w:ilvl="0">
      <w:start w:val="1"/>
      <w:numFmt w:val="lowerLetter"/>
      <w:pStyle w:val="BodyText2"/>
      <w:lvlText w:val="(%1)"/>
      <w:lvlJc w:val="left"/>
      <w:pPr>
        <w:tabs>
          <w:tab w:val="num" w:pos="1584"/>
        </w:tabs>
        <w:ind w:left="1584"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2" w15:restartNumberingAfterBreak="0">
    <w:nsid w:val="6FDB6CC7"/>
    <w:multiLevelType w:val="hybridMultilevel"/>
    <w:tmpl w:val="A03238D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377603E"/>
    <w:multiLevelType w:val="hybridMultilevel"/>
    <w:tmpl w:val="342A87D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FF81606"/>
    <w:multiLevelType w:val="hybridMultilevel"/>
    <w:tmpl w:val="36AE103C"/>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9"/>
  </w:num>
  <w:num w:numId="2">
    <w:abstractNumId w:val="2"/>
  </w:num>
  <w:num w:numId="3">
    <w:abstractNumId w:val="11"/>
  </w:num>
  <w:num w:numId="4">
    <w:abstractNumId w:val="5"/>
  </w:num>
  <w:num w:numId="5">
    <w:abstractNumId w:val="7"/>
  </w:num>
  <w:num w:numId="6">
    <w:abstractNumId w:val="12"/>
  </w:num>
  <w:num w:numId="7">
    <w:abstractNumId w:val="10"/>
  </w:num>
  <w:num w:numId="8">
    <w:abstractNumId w:val="0"/>
  </w:num>
  <w:num w:numId="9">
    <w:abstractNumId w:val="8"/>
  </w:num>
  <w:num w:numId="10">
    <w:abstractNumId w:val="6"/>
  </w:num>
  <w:num w:numId="11">
    <w:abstractNumId w:val="3"/>
  </w:num>
  <w:num w:numId="12">
    <w:abstractNumId w:val="14"/>
  </w:num>
  <w:num w:numId="13">
    <w:abstractNumId w:val="13"/>
  </w:num>
  <w:num w:numId="14">
    <w:abstractNumId w:val="1"/>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kQpnEfs1ii2J4YDgCZYRaRWuzH74vRuf7q/IlJQlIdgNwAXwlTPlya8Y28qtxrUO+qkYICeIJWZbFxcTZV4iDA==" w:salt="zNDwDNfv5ztmplswbtlpEg=="/>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0645"/>
    <w:rsid w:val="00000724"/>
    <w:rsid w:val="00000C88"/>
    <w:rsid w:val="00001D15"/>
    <w:rsid w:val="00002CB3"/>
    <w:rsid w:val="00002F1D"/>
    <w:rsid w:val="0000353D"/>
    <w:rsid w:val="00004000"/>
    <w:rsid w:val="0000579C"/>
    <w:rsid w:val="00006718"/>
    <w:rsid w:val="00006982"/>
    <w:rsid w:val="00006F3F"/>
    <w:rsid w:val="000119A6"/>
    <w:rsid w:val="00011C9E"/>
    <w:rsid w:val="00013053"/>
    <w:rsid w:val="0001323C"/>
    <w:rsid w:val="0001359E"/>
    <w:rsid w:val="000147DA"/>
    <w:rsid w:val="00016705"/>
    <w:rsid w:val="00017E75"/>
    <w:rsid w:val="000204F5"/>
    <w:rsid w:val="00026BA2"/>
    <w:rsid w:val="0002739C"/>
    <w:rsid w:val="000300F8"/>
    <w:rsid w:val="00033011"/>
    <w:rsid w:val="000335ED"/>
    <w:rsid w:val="000351B0"/>
    <w:rsid w:val="00041297"/>
    <w:rsid w:val="00043123"/>
    <w:rsid w:val="00051139"/>
    <w:rsid w:val="000516AA"/>
    <w:rsid w:val="00051CBC"/>
    <w:rsid w:val="000523E2"/>
    <w:rsid w:val="00053FCD"/>
    <w:rsid w:val="000559B0"/>
    <w:rsid w:val="00055A89"/>
    <w:rsid w:val="00055EDB"/>
    <w:rsid w:val="000560C1"/>
    <w:rsid w:val="00057345"/>
    <w:rsid w:val="00057755"/>
    <w:rsid w:val="00063F82"/>
    <w:rsid w:val="0006453C"/>
    <w:rsid w:val="000651F0"/>
    <w:rsid w:val="00067D64"/>
    <w:rsid w:val="0007005E"/>
    <w:rsid w:val="000714C8"/>
    <w:rsid w:val="0007265D"/>
    <w:rsid w:val="00073933"/>
    <w:rsid w:val="00075EED"/>
    <w:rsid w:val="000775DB"/>
    <w:rsid w:val="00082990"/>
    <w:rsid w:val="00085EFF"/>
    <w:rsid w:val="000864B3"/>
    <w:rsid w:val="000909E9"/>
    <w:rsid w:val="000920FE"/>
    <w:rsid w:val="00092B68"/>
    <w:rsid w:val="00096C2C"/>
    <w:rsid w:val="00097B59"/>
    <w:rsid w:val="00097EC3"/>
    <w:rsid w:val="000A08F2"/>
    <w:rsid w:val="000A1876"/>
    <w:rsid w:val="000A1BF8"/>
    <w:rsid w:val="000A2522"/>
    <w:rsid w:val="000A3CAC"/>
    <w:rsid w:val="000A45F4"/>
    <w:rsid w:val="000A4752"/>
    <w:rsid w:val="000A5202"/>
    <w:rsid w:val="000A5AB6"/>
    <w:rsid w:val="000B268C"/>
    <w:rsid w:val="000B3C0F"/>
    <w:rsid w:val="000B4116"/>
    <w:rsid w:val="000B7092"/>
    <w:rsid w:val="000C0957"/>
    <w:rsid w:val="000C1124"/>
    <w:rsid w:val="000C5433"/>
    <w:rsid w:val="000C5F9C"/>
    <w:rsid w:val="000C642E"/>
    <w:rsid w:val="000D00EE"/>
    <w:rsid w:val="000D0EBE"/>
    <w:rsid w:val="000D11CC"/>
    <w:rsid w:val="000D3F35"/>
    <w:rsid w:val="000D58D1"/>
    <w:rsid w:val="000D71A5"/>
    <w:rsid w:val="000E1D7B"/>
    <w:rsid w:val="000E25E9"/>
    <w:rsid w:val="000E2801"/>
    <w:rsid w:val="000E6540"/>
    <w:rsid w:val="000E7595"/>
    <w:rsid w:val="000F02C2"/>
    <w:rsid w:val="000F1541"/>
    <w:rsid w:val="000F4355"/>
    <w:rsid w:val="000F48EF"/>
    <w:rsid w:val="000F4C43"/>
    <w:rsid w:val="000F5BB9"/>
    <w:rsid w:val="000F6629"/>
    <w:rsid w:val="000F7438"/>
    <w:rsid w:val="000F7C22"/>
    <w:rsid w:val="000F7C41"/>
    <w:rsid w:val="00100BC8"/>
    <w:rsid w:val="0010236A"/>
    <w:rsid w:val="001033EF"/>
    <w:rsid w:val="00104845"/>
    <w:rsid w:val="00104C84"/>
    <w:rsid w:val="001056CF"/>
    <w:rsid w:val="0010602E"/>
    <w:rsid w:val="00106077"/>
    <w:rsid w:val="0010618E"/>
    <w:rsid w:val="00112636"/>
    <w:rsid w:val="00113538"/>
    <w:rsid w:val="001135C0"/>
    <w:rsid w:val="00113A92"/>
    <w:rsid w:val="00114CD1"/>
    <w:rsid w:val="00117379"/>
    <w:rsid w:val="001173C5"/>
    <w:rsid w:val="00121E9B"/>
    <w:rsid w:val="0012202A"/>
    <w:rsid w:val="001231F7"/>
    <w:rsid w:val="00124884"/>
    <w:rsid w:val="00124C7B"/>
    <w:rsid w:val="00124CA0"/>
    <w:rsid w:val="001259E8"/>
    <w:rsid w:val="0012669B"/>
    <w:rsid w:val="00131EC6"/>
    <w:rsid w:val="001320EE"/>
    <w:rsid w:val="001323FE"/>
    <w:rsid w:val="00134158"/>
    <w:rsid w:val="00134A75"/>
    <w:rsid w:val="00137897"/>
    <w:rsid w:val="001379D6"/>
    <w:rsid w:val="00137D5C"/>
    <w:rsid w:val="001402C2"/>
    <w:rsid w:val="00140720"/>
    <w:rsid w:val="001414F6"/>
    <w:rsid w:val="00141959"/>
    <w:rsid w:val="001441CD"/>
    <w:rsid w:val="00146371"/>
    <w:rsid w:val="00150182"/>
    <w:rsid w:val="00150477"/>
    <w:rsid w:val="0015084F"/>
    <w:rsid w:val="001515B6"/>
    <w:rsid w:val="001515C0"/>
    <w:rsid w:val="00151956"/>
    <w:rsid w:val="001538B2"/>
    <w:rsid w:val="0015510C"/>
    <w:rsid w:val="00156A60"/>
    <w:rsid w:val="00157749"/>
    <w:rsid w:val="00160321"/>
    <w:rsid w:val="00160D05"/>
    <w:rsid w:val="00161D42"/>
    <w:rsid w:val="00162245"/>
    <w:rsid w:val="00163E81"/>
    <w:rsid w:val="0016785D"/>
    <w:rsid w:val="00170B93"/>
    <w:rsid w:val="00170BFB"/>
    <w:rsid w:val="001721D1"/>
    <w:rsid w:val="00173D89"/>
    <w:rsid w:val="00175B0F"/>
    <w:rsid w:val="00181242"/>
    <w:rsid w:val="00182143"/>
    <w:rsid w:val="00182191"/>
    <w:rsid w:val="00182ACB"/>
    <w:rsid w:val="00182BC6"/>
    <w:rsid w:val="00183963"/>
    <w:rsid w:val="00186B31"/>
    <w:rsid w:val="00187D61"/>
    <w:rsid w:val="0019083C"/>
    <w:rsid w:val="00191B7D"/>
    <w:rsid w:val="00191DEA"/>
    <w:rsid w:val="001944ED"/>
    <w:rsid w:val="00195299"/>
    <w:rsid w:val="00196893"/>
    <w:rsid w:val="0019770B"/>
    <w:rsid w:val="001A302C"/>
    <w:rsid w:val="001A364C"/>
    <w:rsid w:val="001A48D5"/>
    <w:rsid w:val="001B008C"/>
    <w:rsid w:val="001B05EB"/>
    <w:rsid w:val="001B0A5C"/>
    <w:rsid w:val="001B10B1"/>
    <w:rsid w:val="001B196C"/>
    <w:rsid w:val="001B33E3"/>
    <w:rsid w:val="001B35E6"/>
    <w:rsid w:val="001B39F6"/>
    <w:rsid w:val="001B5CB4"/>
    <w:rsid w:val="001B642D"/>
    <w:rsid w:val="001B686F"/>
    <w:rsid w:val="001B691D"/>
    <w:rsid w:val="001C09E9"/>
    <w:rsid w:val="001C0DD5"/>
    <w:rsid w:val="001C12D6"/>
    <w:rsid w:val="001C1D32"/>
    <w:rsid w:val="001C2016"/>
    <w:rsid w:val="001C21F1"/>
    <w:rsid w:val="001C3149"/>
    <w:rsid w:val="001C4C5F"/>
    <w:rsid w:val="001C57A9"/>
    <w:rsid w:val="001C7675"/>
    <w:rsid w:val="001D1F2E"/>
    <w:rsid w:val="001D2E13"/>
    <w:rsid w:val="001D4FD3"/>
    <w:rsid w:val="001D6E57"/>
    <w:rsid w:val="001D786D"/>
    <w:rsid w:val="001E0A77"/>
    <w:rsid w:val="001E0AFF"/>
    <w:rsid w:val="001E17E8"/>
    <w:rsid w:val="001E180F"/>
    <w:rsid w:val="001E1A52"/>
    <w:rsid w:val="001E25DD"/>
    <w:rsid w:val="001E6A17"/>
    <w:rsid w:val="001E6FDD"/>
    <w:rsid w:val="001E7736"/>
    <w:rsid w:val="001F023A"/>
    <w:rsid w:val="001F18D0"/>
    <w:rsid w:val="001F19F9"/>
    <w:rsid w:val="001F2B08"/>
    <w:rsid w:val="001F5213"/>
    <w:rsid w:val="001F77F2"/>
    <w:rsid w:val="0020028E"/>
    <w:rsid w:val="00200A85"/>
    <w:rsid w:val="00202564"/>
    <w:rsid w:val="00203145"/>
    <w:rsid w:val="002034F7"/>
    <w:rsid w:val="0020355D"/>
    <w:rsid w:val="0020684F"/>
    <w:rsid w:val="00206BBB"/>
    <w:rsid w:val="00207CE3"/>
    <w:rsid w:val="00207DBE"/>
    <w:rsid w:val="00207F16"/>
    <w:rsid w:val="00210918"/>
    <w:rsid w:val="00210A6F"/>
    <w:rsid w:val="00210CC4"/>
    <w:rsid w:val="002128E1"/>
    <w:rsid w:val="00212BAD"/>
    <w:rsid w:val="00214415"/>
    <w:rsid w:val="00216552"/>
    <w:rsid w:val="00217ED7"/>
    <w:rsid w:val="00224001"/>
    <w:rsid w:val="002246B5"/>
    <w:rsid w:val="00224D1D"/>
    <w:rsid w:val="00225016"/>
    <w:rsid w:val="00225219"/>
    <w:rsid w:val="00225256"/>
    <w:rsid w:val="0022538D"/>
    <w:rsid w:val="00225981"/>
    <w:rsid w:val="00225EBC"/>
    <w:rsid w:val="00226DB5"/>
    <w:rsid w:val="00226E28"/>
    <w:rsid w:val="00231CCF"/>
    <w:rsid w:val="00232981"/>
    <w:rsid w:val="00232992"/>
    <w:rsid w:val="002332C5"/>
    <w:rsid w:val="002340D9"/>
    <w:rsid w:val="00234EA8"/>
    <w:rsid w:val="00235AA8"/>
    <w:rsid w:val="00236E47"/>
    <w:rsid w:val="002374F7"/>
    <w:rsid w:val="002411AA"/>
    <w:rsid w:val="00243268"/>
    <w:rsid w:val="0024379E"/>
    <w:rsid w:val="00244AE2"/>
    <w:rsid w:val="0024659D"/>
    <w:rsid w:val="002466D6"/>
    <w:rsid w:val="0024722B"/>
    <w:rsid w:val="0025022A"/>
    <w:rsid w:val="002502C6"/>
    <w:rsid w:val="00250EE2"/>
    <w:rsid w:val="0025126B"/>
    <w:rsid w:val="00255873"/>
    <w:rsid w:val="002562B1"/>
    <w:rsid w:val="00257ADC"/>
    <w:rsid w:val="00261155"/>
    <w:rsid w:val="00263092"/>
    <w:rsid w:val="00263AB8"/>
    <w:rsid w:val="00272C01"/>
    <w:rsid w:val="002735D0"/>
    <w:rsid w:val="00273C11"/>
    <w:rsid w:val="00273DC9"/>
    <w:rsid w:val="00274AF8"/>
    <w:rsid w:val="002750A3"/>
    <w:rsid w:val="002753A8"/>
    <w:rsid w:val="00275546"/>
    <w:rsid w:val="00275FBC"/>
    <w:rsid w:val="00277031"/>
    <w:rsid w:val="00280C1A"/>
    <w:rsid w:val="002834EC"/>
    <w:rsid w:val="00283610"/>
    <w:rsid w:val="00283945"/>
    <w:rsid w:val="00283E34"/>
    <w:rsid w:val="00284453"/>
    <w:rsid w:val="00285BA8"/>
    <w:rsid w:val="00285C5A"/>
    <w:rsid w:val="00285E78"/>
    <w:rsid w:val="00292013"/>
    <w:rsid w:val="002920C5"/>
    <w:rsid w:val="00292BD1"/>
    <w:rsid w:val="0029506C"/>
    <w:rsid w:val="00296024"/>
    <w:rsid w:val="0029711D"/>
    <w:rsid w:val="002979FA"/>
    <w:rsid w:val="00297CDE"/>
    <w:rsid w:val="002A18B5"/>
    <w:rsid w:val="002A196E"/>
    <w:rsid w:val="002A41E6"/>
    <w:rsid w:val="002A482B"/>
    <w:rsid w:val="002A59C7"/>
    <w:rsid w:val="002A5AA0"/>
    <w:rsid w:val="002A65C8"/>
    <w:rsid w:val="002B0A10"/>
    <w:rsid w:val="002B14D5"/>
    <w:rsid w:val="002B1FB3"/>
    <w:rsid w:val="002B35AA"/>
    <w:rsid w:val="002B4DB2"/>
    <w:rsid w:val="002B6C50"/>
    <w:rsid w:val="002B79D0"/>
    <w:rsid w:val="002C0B22"/>
    <w:rsid w:val="002C1182"/>
    <w:rsid w:val="002C2BAB"/>
    <w:rsid w:val="002C2C9A"/>
    <w:rsid w:val="002C4BAF"/>
    <w:rsid w:val="002C577D"/>
    <w:rsid w:val="002C5C00"/>
    <w:rsid w:val="002C663D"/>
    <w:rsid w:val="002C7B6F"/>
    <w:rsid w:val="002D244D"/>
    <w:rsid w:val="002D34FB"/>
    <w:rsid w:val="002D669D"/>
    <w:rsid w:val="002D7ED7"/>
    <w:rsid w:val="002E0926"/>
    <w:rsid w:val="002E14BC"/>
    <w:rsid w:val="002E387E"/>
    <w:rsid w:val="002E4333"/>
    <w:rsid w:val="002E4E9E"/>
    <w:rsid w:val="002E7564"/>
    <w:rsid w:val="002F09CB"/>
    <w:rsid w:val="002F0B9F"/>
    <w:rsid w:val="002F2EE9"/>
    <w:rsid w:val="002F38DB"/>
    <w:rsid w:val="002F5440"/>
    <w:rsid w:val="002F755D"/>
    <w:rsid w:val="002F7830"/>
    <w:rsid w:val="00300202"/>
    <w:rsid w:val="0030308A"/>
    <w:rsid w:val="00307783"/>
    <w:rsid w:val="003100A6"/>
    <w:rsid w:val="0031104C"/>
    <w:rsid w:val="00311F46"/>
    <w:rsid w:val="003123AD"/>
    <w:rsid w:val="00312E96"/>
    <w:rsid w:val="00315366"/>
    <w:rsid w:val="003165A9"/>
    <w:rsid w:val="00321450"/>
    <w:rsid w:val="00321990"/>
    <w:rsid w:val="00324C4B"/>
    <w:rsid w:val="00324D40"/>
    <w:rsid w:val="00325475"/>
    <w:rsid w:val="00325E93"/>
    <w:rsid w:val="003263E1"/>
    <w:rsid w:val="00326D49"/>
    <w:rsid w:val="003271EA"/>
    <w:rsid w:val="00331754"/>
    <w:rsid w:val="00332005"/>
    <w:rsid w:val="0033257E"/>
    <w:rsid w:val="00332580"/>
    <w:rsid w:val="003347A7"/>
    <w:rsid w:val="00335006"/>
    <w:rsid w:val="0033511C"/>
    <w:rsid w:val="00341D2D"/>
    <w:rsid w:val="00344033"/>
    <w:rsid w:val="00347716"/>
    <w:rsid w:val="00347C23"/>
    <w:rsid w:val="003518F2"/>
    <w:rsid w:val="00351C58"/>
    <w:rsid w:val="00352DBC"/>
    <w:rsid w:val="0035355A"/>
    <w:rsid w:val="003538AD"/>
    <w:rsid w:val="003554D9"/>
    <w:rsid w:val="00357089"/>
    <w:rsid w:val="00361407"/>
    <w:rsid w:val="00362936"/>
    <w:rsid w:val="00364490"/>
    <w:rsid w:val="003645C1"/>
    <w:rsid w:val="00366DCA"/>
    <w:rsid w:val="00370140"/>
    <w:rsid w:val="003714C6"/>
    <w:rsid w:val="00371CC1"/>
    <w:rsid w:val="003729C0"/>
    <w:rsid w:val="00372A8C"/>
    <w:rsid w:val="00372F59"/>
    <w:rsid w:val="0037374F"/>
    <w:rsid w:val="00374136"/>
    <w:rsid w:val="00374C45"/>
    <w:rsid w:val="0037561F"/>
    <w:rsid w:val="003756F7"/>
    <w:rsid w:val="00375724"/>
    <w:rsid w:val="003776F9"/>
    <w:rsid w:val="00380753"/>
    <w:rsid w:val="00384A41"/>
    <w:rsid w:val="00393CB3"/>
    <w:rsid w:val="00393CC5"/>
    <w:rsid w:val="00393F54"/>
    <w:rsid w:val="0039460C"/>
    <w:rsid w:val="00395EB5"/>
    <w:rsid w:val="003A03DA"/>
    <w:rsid w:val="003A0B1D"/>
    <w:rsid w:val="003A4E9E"/>
    <w:rsid w:val="003A684A"/>
    <w:rsid w:val="003A6893"/>
    <w:rsid w:val="003A74A4"/>
    <w:rsid w:val="003B20AC"/>
    <w:rsid w:val="003B3B76"/>
    <w:rsid w:val="003B72D8"/>
    <w:rsid w:val="003C0B07"/>
    <w:rsid w:val="003C171F"/>
    <w:rsid w:val="003C189D"/>
    <w:rsid w:val="003C1922"/>
    <w:rsid w:val="003C4D2E"/>
    <w:rsid w:val="003C50D3"/>
    <w:rsid w:val="003C572C"/>
    <w:rsid w:val="003C5AC6"/>
    <w:rsid w:val="003C6E55"/>
    <w:rsid w:val="003C713E"/>
    <w:rsid w:val="003D3E90"/>
    <w:rsid w:val="003D42ED"/>
    <w:rsid w:val="003D4D6C"/>
    <w:rsid w:val="003D51D0"/>
    <w:rsid w:val="003D52C4"/>
    <w:rsid w:val="003E0C0D"/>
    <w:rsid w:val="003E2D6E"/>
    <w:rsid w:val="003E5AAA"/>
    <w:rsid w:val="003E6C7A"/>
    <w:rsid w:val="003E7705"/>
    <w:rsid w:val="003F04D9"/>
    <w:rsid w:val="003F1747"/>
    <w:rsid w:val="003F1B06"/>
    <w:rsid w:val="003F326E"/>
    <w:rsid w:val="003F432F"/>
    <w:rsid w:val="003F5BB4"/>
    <w:rsid w:val="003F6153"/>
    <w:rsid w:val="003F76A9"/>
    <w:rsid w:val="003F7A0D"/>
    <w:rsid w:val="004002CF"/>
    <w:rsid w:val="0040070E"/>
    <w:rsid w:val="00400A51"/>
    <w:rsid w:val="004018BA"/>
    <w:rsid w:val="00402ABD"/>
    <w:rsid w:val="0040343A"/>
    <w:rsid w:val="0040425C"/>
    <w:rsid w:val="00407DC1"/>
    <w:rsid w:val="004100E7"/>
    <w:rsid w:val="00410724"/>
    <w:rsid w:val="00413623"/>
    <w:rsid w:val="00422B79"/>
    <w:rsid w:val="00423381"/>
    <w:rsid w:val="00423F0A"/>
    <w:rsid w:val="004245DF"/>
    <w:rsid w:val="004269CF"/>
    <w:rsid w:val="0043072B"/>
    <w:rsid w:val="00430940"/>
    <w:rsid w:val="00430961"/>
    <w:rsid w:val="00432D19"/>
    <w:rsid w:val="004335BA"/>
    <w:rsid w:val="0043538D"/>
    <w:rsid w:val="004377F8"/>
    <w:rsid w:val="004405E3"/>
    <w:rsid w:val="00441350"/>
    <w:rsid w:val="00441BEC"/>
    <w:rsid w:val="00443656"/>
    <w:rsid w:val="004442D5"/>
    <w:rsid w:val="00445175"/>
    <w:rsid w:val="0044599A"/>
    <w:rsid w:val="00450798"/>
    <w:rsid w:val="00450B66"/>
    <w:rsid w:val="0045299E"/>
    <w:rsid w:val="004539B3"/>
    <w:rsid w:val="0045416E"/>
    <w:rsid w:val="004548F2"/>
    <w:rsid w:val="004601F6"/>
    <w:rsid w:val="0046212D"/>
    <w:rsid w:val="00462A22"/>
    <w:rsid w:val="00463385"/>
    <w:rsid w:val="00463474"/>
    <w:rsid w:val="00463781"/>
    <w:rsid w:val="0046386C"/>
    <w:rsid w:val="00463B56"/>
    <w:rsid w:val="00464960"/>
    <w:rsid w:val="00464E8F"/>
    <w:rsid w:val="0046680A"/>
    <w:rsid w:val="00467050"/>
    <w:rsid w:val="00472B69"/>
    <w:rsid w:val="004735F5"/>
    <w:rsid w:val="00474D82"/>
    <w:rsid w:val="0047567C"/>
    <w:rsid w:val="004763F1"/>
    <w:rsid w:val="00477507"/>
    <w:rsid w:val="00482541"/>
    <w:rsid w:val="00482E2C"/>
    <w:rsid w:val="00483778"/>
    <w:rsid w:val="00486232"/>
    <w:rsid w:val="00487594"/>
    <w:rsid w:val="00490A11"/>
    <w:rsid w:val="00495393"/>
    <w:rsid w:val="0049567A"/>
    <w:rsid w:val="00496062"/>
    <w:rsid w:val="00496832"/>
    <w:rsid w:val="00496A4D"/>
    <w:rsid w:val="004A01C9"/>
    <w:rsid w:val="004A027A"/>
    <w:rsid w:val="004A4C34"/>
    <w:rsid w:val="004A700D"/>
    <w:rsid w:val="004A7443"/>
    <w:rsid w:val="004B285C"/>
    <w:rsid w:val="004B6A16"/>
    <w:rsid w:val="004C22B7"/>
    <w:rsid w:val="004C335F"/>
    <w:rsid w:val="004C3675"/>
    <w:rsid w:val="004C39E2"/>
    <w:rsid w:val="004C46EB"/>
    <w:rsid w:val="004C6918"/>
    <w:rsid w:val="004C6A12"/>
    <w:rsid w:val="004C727F"/>
    <w:rsid w:val="004C7DBE"/>
    <w:rsid w:val="004D2B5F"/>
    <w:rsid w:val="004D43FA"/>
    <w:rsid w:val="004D60A2"/>
    <w:rsid w:val="004D747B"/>
    <w:rsid w:val="004D7DB7"/>
    <w:rsid w:val="004E0F9D"/>
    <w:rsid w:val="004E1450"/>
    <w:rsid w:val="004E1699"/>
    <w:rsid w:val="004E1909"/>
    <w:rsid w:val="004E3F4F"/>
    <w:rsid w:val="004E45D9"/>
    <w:rsid w:val="004E753D"/>
    <w:rsid w:val="004E770D"/>
    <w:rsid w:val="004F2DED"/>
    <w:rsid w:val="004F3563"/>
    <w:rsid w:val="004F3D64"/>
    <w:rsid w:val="004F4A24"/>
    <w:rsid w:val="004F4E96"/>
    <w:rsid w:val="004F55A8"/>
    <w:rsid w:val="004F6220"/>
    <w:rsid w:val="004F6E55"/>
    <w:rsid w:val="004F712A"/>
    <w:rsid w:val="00502498"/>
    <w:rsid w:val="00503E64"/>
    <w:rsid w:val="00504611"/>
    <w:rsid w:val="005060E6"/>
    <w:rsid w:val="00506B37"/>
    <w:rsid w:val="00506EE6"/>
    <w:rsid w:val="005107BB"/>
    <w:rsid w:val="00510BCB"/>
    <w:rsid w:val="00511B41"/>
    <w:rsid w:val="005149EC"/>
    <w:rsid w:val="0052061F"/>
    <w:rsid w:val="00521E99"/>
    <w:rsid w:val="00523F54"/>
    <w:rsid w:val="005247D7"/>
    <w:rsid w:val="005317DC"/>
    <w:rsid w:val="00531D4E"/>
    <w:rsid w:val="00532605"/>
    <w:rsid w:val="00534284"/>
    <w:rsid w:val="0053512D"/>
    <w:rsid w:val="0053644B"/>
    <w:rsid w:val="00536FDD"/>
    <w:rsid w:val="00537AB8"/>
    <w:rsid w:val="0054098A"/>
    <w:rsid w:val="005422C5"/>
    <w:rsid w:val="00544C02"/>
    <w:rsid w:val="00546A48"/>
    <w:rsid w:val="00547CC3"/>
    <w:rsid w:val="00552946"/>
    <w:rsid w:val="00552E44"/>
    <w:rsid w:val="00553917"/>
    <w:rsid w:val="00554A0D"/>
    <w:rsid w:val="00555A3E"/>
    <w:rsid w:val="00557068"/>
    <w:rsid w:val="00557E43"/>
    <w:rsid w:val="0056222A"/>
    <w:rsid w:val="0056446F"/>
    <w:rsid w:val="00565068"/>
    <w:rsid w:val="00566704"/>
    <w:rsid w:val="00570D9D"/>
    <w:rsid w:val="00571B7B"/>
    <w:rsid w:val="00572484"/>
    <w:rsid w:val="005724C8"/>
    <w:rsid w:val="00572ED6"/>
    <w:rsid w:val="0057305E"/>
    <w:rsid w:val="00575265"/>
    <w:rsid w:val="00577933"/>
    <w:rsid w:val="00580FE4"/>
    <w:rsid w:val="00583C22"/>
    <w:rsid w:val="00585512"/>
    <w:rsid w:val="005867C5"/>
    <w:rsid w:val="005878CC"/>
    <w:rsid w:val="0059402C"/>
    <w:rsid w:val="0059438C"/>
    <w:rsid w:val="00595624"/>
    <w:rsid w:val="0059695D"/>
    <w:rsid w:val="005A0DD1"/>
    <w:rsid w:val="005A1234"/>
    <w:rsid w:val="005A3825"/>
    <w:rsid w:val="005A701E"/>
    <w:rsid w:val="005A7FEE"/>
    <w:rsid w:val="005B0565"/>
    <w:rsid w:val="005B07D2"/>
    <w:rsid w:val="005B0D23"/>
    <w:rsid w:val="005B1EBC"/>
    <w:rsid w:val="005B2849"/>
    <w:rsid w:val="005B2CAF"/>
    <w:rsid w:val="005B4183"/>
    <w:rsid w:val="005B4587"/>
    <w:rsid w:val="005B51F4"/>
    <w:rsid w:val="005B6686"/>
    <w:rsid w:val="005C0A21"/>
    <w:rsid w:val="005C0CED"/>
    <w:rsid w:val="005C275D"/>
    <w:rsid w:val="005C3A58"/>
    <w:rsid w:val="005C3CA8"/>
    <w:rsid w:val="005C3D8F"/>
    <w:rsid w:val="005C49EC"/>
    <w:rsid w:val="005C62E4"/>
    <w:rsid w:val="005C76CF"/>
    <w:rsid w:val="005D0659"/>
    <w:rsid w:val="005D27C3"/>
    <w:rsid w:val="005D377D"/>
    <w:rsid w:val="005D3D9E"/>
    <w:rsid w:val="005E0B16"/>
    <w:rsid w:val="005E295C"/>
    <w:rsid w:val="005E41E6"/>
    <w:rsid w:val="005E52F1"/>
    <w:rsid w:val="005E62AE"/>
    <w:rsid w:val="005E6814"/>
    <w:rsid w:val="005E6F20"/>
    <w:rsid w:val="005E6FF7"/>
    <w:rsid w:val="005E73A3"/>
    <w:rsid w:val="005F074B"/>
    <w:rsid w:val="005F30B6"/>
    <w:rsid w:val="005F4787"/>
    <w:rsid w:val="005F4DA6"/>
    <w:rsid w:val="005F5D9C"/>
    <w:rsid w:val="005F6BCE"/>
    <w:rsid w:val="00601589"/>
    <w:rsid w:val="006017D1"/>
    <w:rsid w:val="00603110"/>
    <w:rsid w:val="006032E0"/>
    <w:rsid w:val="0060579F"/>
    <w:rsid w:val="00607AB1"/>
    <w:rsid w:val="00607FF3"/>
    <w:rsid w:val="00611612"/>
    <w:rsid w:val="00613538"/>
    <w:rsid w:val="006176C5"/>
    <w:rsid w:val="0062022F"/>
    <w:rsid w:val="0062062C"/>
    <w:rsid w:val="006218F1"/>
    <w:rsid w:val="00625493"/>
    <w:rsid w:val="00625DDA"/>
    <w:rsid w:val="00626801"/>
    <w:rsid w:val="006316F5"/>
    <w:rsid w:val="00631E8B"/>
    <w:rsid w:val="00632A2E"/>
    <w:rsid w:val="00632EF5"/>
    <w:rsid w:val="0063497B"/>
    <w:rsid w:val="00635141"/>
    <w:rsid w:val="00636BC9"/>
    <w:rsid w:val="00637611"/>
    <w:rsid w:val="00641545"/>
    <w:rsid w:val="006429C2"/>
    <w:rsid w:val="00642AC6"/>
    <w:rsid w:val="00644DEC"/>
    <w:rsid w:val="0064511E"/>
    <w:rsid w:val="00645771"/>
    <w:rsid w:val="00645AAF"/>
    <w:rsid w:val="006504DD"/>
    <w:rsid w:val="00651185"/>
    <w:rsid w:val="00653300"/>
    <w:rsid w:val="0065368E"/>
    <w:rsid w:val="00653861"/>
    <w:rsid w:val="006543E8"/>
    <w:rsid w:val="0065498F"/>
    <w:rsid w:val="00655588"/>
    <w:rsid w:val="006565E4"/>
    <w:rsid w:val="0065685C"/>
    <w:rsid w:val="006568A1"/>
    <w:rsid w:val="00657A48"/>
    <w:rsid w:val="00660431"/>
    <w:rsid w:val="00660C08"/>
    <w:rsid w:val="0066157D"/>
    <w:rsid w:val="00664A89"/>
    <w:rsid w:val="00664C37"/>
    <w:rsid w:val="006709E7"/>
    <w:rsid w:val="006712E9"/>
    <w:rsid w:val="006743F2"/>
    <w:rsid w:val="00677029"/>
    <w:rsid w:val="00682D37"/>
    <w:rsid w:val="00682D69"/>
    <w:rsid w:val="006843B7"/>
    <w:rsid w:val="00684BD4"/>
    <w:rsid w:val="00685DCC"/>
    <w:rsid w:val="0068778D"/>
    <w:rsid w:val="0068789F"/>
    <w:rsid w:val="00694EE6"/>
    <w:rsid w:val="006959E7"/>
    <w:rsid w:val="00696794"/>
    <w:rsid w:val="006A2A2D"/>
    <w:rsid w:val="006A2C99"/>
    <w:rsid w:val="006A3712"/>
    <w:rsid w:val="006A3DEE"/>
    <w:rsid w:val="006A4B8C"/>
    <w:rsid w:val="006A4F34"/>
    <w:rsid w:val="006A6315"/>
    <w:rsid w:val="006A6661"/>
    <w:rsid w:val="006A6B9B"/>
    <w:rsid w:val="006A6CD4"/>
    <w:rsid w:val="006A6FB3"/>
    <w:rsid w:val="006A7A49"/>
    <w:rsid w:val="006B79BD"/>
    <w:rsid w:val="006C11FB"/>
    <w:rsid w:val="006C12F0"/>
    <w:rsid w:val="006C21B3"/>
    <w:rsid w:val="006C3ED8"/>
    <w:rsid w:val="006C570B"/>
    <w:rsid w:val="006C6057"/>
    <w:rsid w:val="006C7B0A"/>
    <w:rsid w:val="006D0599"/>
    <w:rsid w:val="006D3025"/>
    <w:rsid w:val="006D4570"/>
    <w:rsid w:val="006D46C2"/>
    <w:rsid w:val="006D4F02"/>
    <w:rsid w:val="006D7162"/>
    <w:rsid w:val="006D7451"/>
    <w:rsid w:val="006E0327"/>
    <w:rsid w:val="006E0732"/>
    <w:rsid w:val="006E0B6B"/>
    <w:rsid w:val="006E0E83"/>
    <w:rsid w:val="006E2591"/>
    <w:rsid w:val="006E3652"/>
    <w:rsid w:val="006E48CE"/>
    <w:rsid w:val="006E5511"/>
    <w:rsid w:val="006E623D"/>
    <w:rsid w:val="006E6497"/>
    <w:rsid w:val="006E6A50"/>
    <w:rsid w:val="006E79AD"/>
    <w:rsid w:val="006E7B06"/>
    <w:rsid w:val="006F2019"/>
    <w:rsid w:val="006F3756"/>
    <w:rsid w:val="006F5C0C"/>
    <w:rsid w:val="006F5C20"/>
    <w:rsid w:val="006F5C83"/>
    <w:rsid w:val="006F5FF7"/>
    <w:rsid w:val="006F603F"/>
    <w:rsid w:val="006F6242"/>
    <w:rsid w:val="006F70B0"/>
    <w:rsid w:val="006F779D"/>
    <w:rsid w:val="007001BA"/>
    <w:rsid w:val="0070327C"/>
    <w:rsid w:val="00703A9D"/>
    <w:rsid w:val="00704C6B"/>
    <w:rsid w:val="00717929"/>
    <w:rsid w:val="00722AC6"/>
    <w:rsid w:val="00722AED"/>
    <w:rsid w:val="00722D51"/>
    <w:rsid w:val="00722E8D"/>
    <w:rsid w:val="007241D9"/>
    <w:rsid w:val="00724666"/>
    <w:rsid w:val="00725CEC"/>
    <w:rsid w:val="00726496"/>
    <w:rsid w:val="00726ACB"/>
    <w:rsid w:val="007271F8"/>
    <w:rsid w:val="007273CE"/>
    <w:rsid w:val="00730226"/>
    <w:rsid w:val="00730DFE"/>
    <w:rsid w:val="007329FF"/>
    <w:rsid w:val="0073380D"/>
    <w:rsid w:val="00733BCA"/>
    <w:rsid w:val="00734872"/>
    <w:rsid w:val="00734E5B"/>
    <w:rsid w:val="00737010"/>
    <w:rsid w:val="007406D4"/>
    <w:rsid w:val="00747547"/>
    <w:rsid w:val="00750F32"/>
    <w:rsid w:val="00751535"/>
    <w:rsid w:val="00751963"/>
    <w:rsid w:val="00751DA0"/>
    <w:rsid w:val="00752515"/>
    <w:rsid w:val="0075282E"/>
    <w:rsid w:val="00752CB6"/>
    <w:rsid w:val="0075441C"/>
    <w:rsid w:val="007556C2"/>
    <w:rsid w:val="007559D9"/>
    <w:rsid w:val="00756786"/>
    <w:rsid w:val="007571A9"/>
    <w:rsid w:val="00757B08"/>
    <w:rsid w:val="00757F08"/>
    <w:rsid w:val="007609BD"/>
    <w:rsid w:val="00760D06"/>
    <w:rsid w:val="00764291"/>
    <w:rsid w:val="00765CE2"/>
    <w:rsid w:val="00766224"/>
    <w:rsid w:val="007670B8"/>
    <w:rsid w:val="007707A1"/>
    <w:rsid w:val="00771B5E"/>
    <w:rsid w:val="00773E0D"/>
    <w:rsid w:val="007766E5"/>
    <w:rsid w:val="00781B36"/>
    <w:rsid w:val="007857A0"/>
    <w:rsid w:val="00787543"/>
    <w:rsid w:val="00787D68"/>
    <w:rsid w:val="00790F59"/>
    <w:rsid w:val="00791554"/>
    <w:rsid w:val="00791C4E"/>
    <w:rsid w:val="00792276"/>
    <w:rsid w:val="00793A7D"/>
    <w:rsid w:val="007956DC"/>
    <w:rsid w:val="007A2BAB"/>
    <w:rsid w:val="007A41A7"/>
    <w:rsid w:val="007A546B"/>
    <w:rsid w:val="007A579A"/>
    <w:rsid w:val="007A5AF3"/>
    <w:rsid w:val="007A7441"/>
    <w:rsid w:val="007A75C6"/>
    <w:rsid w:val="007B14DF"/>
    <w:rsid w:val="007B1773"/>
    <w:rsid w:val="007B1F61"/>
    <w:rsid w:val="007B3E9F"/>
    <w:rsid w:val="007B4EB9"/>
    <w:rsid w:val="007B5446"/>
    <w:rsid w:val="007B55D7"/>
    <w:rsid w:val="007B7443"/>
    <w:rsid w:val="007C0104"/>
    <w:rsid w:val="007C19E9"/>
    <w:rsid w:val="007C23E1"/>
    <w:rsid w:val="007C3DF5"/>
    <w:rsid w:val="007C4325"/>
    <w:rsid w:val="007C4DD2"/>
    <w:rsid w:val="007C5025"/>
    <w:rsid w:val="007D0A69"/>
    <w:rsid w:val="007D12B5"/>
    <w:rsid w:val="007D460C"/>
    <w:rsid w:val="007D50C2"/>
    <w:rsid w:val="007E1DE9"/>
    <w:rsid w:val="007E2F7B"/>
    <w:rsid w:val="007E5501"/>
    <w:rsid w:val="007E7965"/>
    <w:rsid w:val="007E7E9F"/>
    <w:rsid w:val="007F0917"/>
    <w:rsid w:val="007F1784"/>
    <w:rsid w:val="007F3066"/>
    <w:rsid w:val="007F3B88"/>
    <w:rsid w:val="007F3D13"/>
    <w:rsid w:val="007F502C"/>
    <w:rsid w:val="007F5D8A"/>
    <w:rsid w:val="007F5F17"/>
    <w:rsid w:val="007F72DB"/>
    <w:rsid w:val="007F7C75"/>
    <w:rsid w:val="00801547"/>
    <w:rsid w:val="00801E5E"/>
    <w:rsid w:val="00802257"/>
    <w:rsid w:val="008028D2"/>
    <w:rsid w:val="00804824"/>
    <w:rsid w:val="00806ACE"/>
    <w:rsid w:val="0080715C"/>
    <w:rsid w:val="00807442"/>
    <w:rsid w:val="008106AC"/>
    <w:rsid w:val="0081090C"/>
    <w:rsid w:val="008110C2"/>
    <w:rsid w:val="00811A1D"/>
    <w:rsid w:val="008126AE"/>
    <w:rsid w:val="00813185"/>
    <w:rsid w:val="008146F8"/>
    <w:rsid w:val="0081521F"/>
    <w:rsid w:val="008158AB"/>
    <w:rsid w:val="00817A41"/>
    <w:rsid w:val="00817AD6"/>
    <w:rsid w:val="008213EB"/>
    <w:rsid w:val="00822468"/>
    <w:rsid w:val="008240B4"/>
    <w:rsid w:val="0082566A"/>
    <w:rsid w:val="00826844"/>
    <w:rsid w:val="00826BCB"/>
    <w:rsid w:val="008302B9"/>
    <w:rsid w:val="00833480"/>
    <w:rsid w:val="00833B78"/>
    <w:rsid w:val="00833CFB"/>
    <w:rsid w:val="0083648C"/>
    <w:rsid w:val="00836869"/>
    <w:rsid w:val="00837486"/>
    <w:rsid w:val="0084035D"/>
    <w:rsid w:val="008424CF"/>
    <w:rsid w:val="00843210"/>
    <w:rsid w:val="00844AB2"/>
    <w:rsid w:val="00844BA5"/>
    <w:rsid w:val="00845C81"/>
    <w:rsid w:val="00847D14"/>
    <w:rsid w:val="00850CC8"/>
    <w:rsid w:val="008534C1"/>
    <w:rsid w:val="00853C27"/>
    <w:rsid w:val="00856392"/>
    <w:rsid w:val="008568BA"/>
    <w:rsid w:val="00857386"/>
    <w:rsid w:val="00857E85"/>
    <w:rsid w:val="00860362"/>
    <w:rsid w:val="008628DD"/>
    <w:rsid w:val="0086351B"/>
    <w:rsid w:val="00864AC9"/>
    <w:rsid w:val="00867F04"/>
    <w:rsid w:val="0087162B"/>
    <w:rsid w:val="008718D8"/>
    <w:rsid w:val="00873106"/>
    <w:rsid w:val="00874121"/>
    <w:rsid w:val="00876247"/>
    <w:rsid w:val="008804B5"/>
    <w:rsid w:val="008854DD"/>
    <w:rsid w:val="008855EF"/>
    <w:rsid w:val="00887602"/>
    <w:rsid w:val="00890AF3"/>
    <w:rsid w:val="0089229B"/>
    <w:rsid w:val="00893485"/>
    <w:rsid w:val="00895DD3"/>
    <w:rsid w:val="0089787D"/>
    <w:rsid w:val="00897D5D"/>
    <w:rsid w:val="008A1039"/>
    <w:rsid w:val="008A4FF6"/>
    <w:rsid w:val="008A576D"/>
    <w:rsid w:val="008B1CF0"/>
    <w:rsid w:val="008B5E5F"/>
    <w:rsid w:val="008C14E2"/>
    <w:rsid w:val="008C1D6F"/>
    <w:rsid w:val="008C42B6"/>
    <w:rsid w:val="008C46E5"/>
    <w:rsid w:val="008D3217"/>
    <w:rsid w:val="008D598C"/>
    <w:rsid w:val="008E0050"/>
    <w:rsid w:val="008E0A6A"/>
    <w:rsid w:val="008E455F"/>
    <w:rsid w:val="008E4625"/>
    <w:rsid w:val="008E590A"/>
    <w:rsid w:val="008E5BCE"/>
    <w:rsid w:val="008E5F7B"/>
    <w:rsid w:val="008E78C0"/>
    <w:rsid w:val="008F0FA3"/>
    <w:rsid w:val="008F1D63"/>
    <w:rsid w:val="008F2247"/>
    <w:rsid w:val="008F34A0"/>
    <w:rsid w:val="008F3614"/>
    <w:rsid w:val="008F47DA"/>
    <w:rsid w:val="008F5AB7"/>
    <w:rsid w:val="009008AB"/>
    <w:rsid w:val="00903282"/>
    <w:rsid w:val="00904929"/>
    <w:rsid w:val="00905467"/>
    <w:rsid w:val="00910C99"/>
    <w:rsid w:val="00911510"/>
    <w:rsid w:val="0091172D"/>
    <w:rsid w:val="00913266"/>
    <w:rsid w:val="00913561"/>
    <w:rsid w:val="00913CBB"/>
    <w:rsid w:val="00913CCE"/>
    <w:rsid w:val="009153E0"/>
    <w:rsid w:val="00915C6B"/>
    <w:rsid w:val="00915F29"/>
    <w:rsid w:val="0092070C"/>
    <w:rsid w:val="00930095"/>
    <w:rsid w:val="00931283"/>
    <w:rsid w:val="009332BE"/>
    <w:rsid w:val="0093335E"/>
    <w:rsid w:val="0093380C"/>
    <w:rsid w:val="00933BCE"/>
    <w:rsid w:val="009359FA"/>
    <w:rsid w:val="00936471"/>
    <w:rsid w:val="0093751B"/>
    <w:rsid w:val="00937554"/>
    <w:rsid w:val="0094548D"/>
    <w:rsid w:val="009465E8"/>
    <w:rsid w:val="00947A18"/>
    <w:rsid w:val="0095132D"/>
    <w:rsid w:val="00953B2D"/>
    <w:rsid w:val="00957742"/>
    <w:rsid w:val="00960C6C"/>
    <w:rsid w:val="009622EB"/>
    <w:rsid w:val="00964156"/>
    <w:rsid w:val="00966428"/>
    <w:rsid w:val="00967E23"/>
    <w:rsid w:val="00972217"/>
    <w:rsid w:val="00972854"/>
    <w:rsid w:val="00974433"/>
    <w:rsid w:val="009748A6"/>
    <w:rsid w:val="00976022"/>
    <w:rsid w:val="0097719F"/>
    <w:rsid w:val="009807C5"/>
    <w:rsid w:val="00980831"/>
    <w:rsid w:val="00981C51"/>
    <w:rsid w:val="009823A0"/>
    <w:rsid w:val="00982EA4"/>
    <w:rsid w:val="009839AB"/>
    <w:rsid w:val="009915E5"/>
    <w:rsid w:val="00992913"/>
    <w:rsid w:val="009934E9"/>
    <w:rsid w:val="00994A62"/>
    <w:rsid w:val="00995D9B"/>
    <w:rsid w:val="009978D7"/>
    <w:rsid w:val="009A10F6"/>
    <w:rsid w:val="009A219F"/>
    <w:rsid w:val="009A3E1A"/>
    <w:rsid w:val="009A4305"/>
    <w:rsid w:val="009A5405"/>
    <w:rsid w:val="009A5880"/>
    <w:rsid w:val="009B0335"/>
    <w:rsid w:val="009B0538"/>
    <w:rsid w:val="009B20D7"/>
    <w:rsid w:val="009B3532"/>
    <w:rsid w:val="009B4D26"/>
    <w:rsid w:val="009B5B1E"/>
    <w:rsid w:val="009B6362"/>
    <w:rsid w:val="009B7095"/>
    <w:rsid w:val="009B70C9"/>
    <w:rsid w:val="009C1790"/>
    <w:rsid w:val="009C3F15"/>
    <w:rsid w:val="009C5C0E"/>
    <w:rsid w:val="009C5F39"/>
    <w:rsid w:val="009C7735"/>
    <w:rsid w:val="009D08C7"/>
    <w:rsid w:val="009D0A5D"/>
    <w:rsid w:val="009D0DA9"/>
    <w:rsid w:val="009D0FF5"/>
    <w:rsid w:val="009D1218"/>
    <w:rsid w:val="009D1686"/>
    <w:rsid w:val="009D1A17"/>
    <w:rsid w:val="009D258A"/>
    <w:rsid w:val="009D491D"/>
    <w:rsid w:val="009D50A6"/>
    <w:rsid w:val="009D5143"/>
    <w:rsid w:val="009D61A3"/>
    <w:rsid w:val="009E514C"/>
    <w:rsid w:val="009E53D5"/>
    <w:rsid w:val="009E5959"/>
    <w:rsid w:val="009E5E6A"/>
    <w:rsid w:val="009E74A2"/>
    <w:rsid w:val="009F24B6"/>
    <w:rsid w:val="009F2517"/>
    <w:rsid w:val="009F2E22"/>
    <w:rsid w:val="009F2EFE"/>
    <w:rsid w:val="009F511F"/>
    <w:rsid w:val="009F5C34"/>
    <w:rsid w:val="009F71DD"/>
    <w:rsid w:val="009F76D4"/>
    <w:rsid w:val="00A00BC0"/>
    <w:rsid w:val="00A01FCC"/>
    <w:rsid w:val="00A02A85"/>
    <w:rsid w:val="00A07878"/>
    <w:rsid w:val="00A078A1"/>
    <w:rsid w:val="00A11D68"/>
    <w:rsid w:val="00A13E45"/>
    <w:rsid w:val="00A144C6"/>
    <w:rsid w:val="00A15368"/>
    <w:rsid w:val="00A15E76"/>
    <w:rsid w:val="00A16FCC"/>
    <w:rsid w:val="00A20E4B"/>
    <w:rsid w:val="00A213FA"/>
    <w:rsid w:val="00A235D7"/>
    <w:rsid w:val="00A24C5A"/>
    <w:rsid w:val="00A267E8"/>
    <w:rsid w:val="00A26B50"/>
    <w:rsid w:val="00A276A1"/>
    <w:rsid w:val="00A300F1"/>
    <w:rsid w:val="00A308F4"/>
    <w:rsid w:val="00A30C60"/>
    <w:rsid w:val="00A31FB2"/>
    <w:rsid w:val="00A320F8"/>
    <w:rsid w:val="00A32363"/>
    <w:rsid w:val="00A330CB"/>
    <w:rsid w:val="00A3400E"/>
    <w:rsid w:val="00A34F27"/>
    <w:rsid w:val="00A358C6"/>
    <w:rsid w:val="00A36B89"/>
    <w:rsid w:val="00A36BDC"/>
    <w:rsid w:val="00A400D8"/>
    <w:rsid w:val="00A42FC2"/>
    <w:rsid w:val="00A4391B"/>
    <w:rsid w:val="00A440CD"/>
    <w:rsid w:val="00A44F1E"/>
    <w:rsid w:val="00A45534"/>
    <w:rsid w:val="00A53BA9"/>
    <w:rsid w:val="00A53FBF"/>
    <w:rsid w:val="00A553C4"/>
    <w:rsid w:val="00A558CA"/>
    <w:rsid w:val="00A618E0"/>
    <w:rsid w:val="00A637B9"/>
    <w:rsid w:val="00A64E9D"/>
    <w:rsid w:val="00A652B0"/>
    <w:rsid w:val="00A6769A"/>
    <w:rsid w:val="00A714EA"/>
    <w:rsid w:val="00A71A28"/>
    <w:rsid w:val="00A71D1A"/>
    <w:rsid w:val="00A71D67"/>
    <w:rsid w:val="00A71EF4"/>
    <w:rsid w:val="00A722DA"/>
    <w:rsid w:val="00A72CE8"/>
    <w:rsid w:val="00A75BE7"/>
    <w:rsid w:val="00A77BE6"/>
    <w:rsid w:val="00A8048E"/>
    <w:rsid w:val="00A8057B"/>
    <w:rsid w:val="00A80A78"/>
    <w:rsid w:val="00A820EB"/>
    <w:rsid w:val="00A824F0"/>
    <w:rsid w:val="00A8352F"/>
    <w:rsid w:val="00A84C4E"/>
    <w:rsid w:val="00A87159"/>
    <w:rsid w:val="00A8737D"/>
    <w:rsid w:val="00A8754F"/>
    <w:rsid w:val="00A87C82"/>
    <w:rsid w:val="00A93F3F"/>
    <w:rsid w:val="00A940C5"/>
    <w:rsid w:val="00A94ED9"/>
    <w:rsid w:val="00A954B2"/>
    <w:rsid w:val="00A96636"/>
    <w:rsid w:val="00A970FA"/>
    <w:rsid w:val="00A9784E"/>
    <w:rsid w:val="00AA01E6"/>
    <w:rsid w:val="00AA0D5D"/>
    <w:rsid w:val="00AA30C4"/>
    <w:rsid w:val="00AA389F"/>
    <w:rsid w:val="00AA3B3B"/>
    <w:rsid w:val="00AA42A8"/>
    <w:rsid w:val="00AA609F"/>
    <w:rsid w:val="00AA6C5A"/>
    <w:rsid w:val="00AA6E84"/>
    <w:rsid w:val="00AA7561"/>
    <w:rsid w:val="00AA7983"/>
    <w:rsid w:val="00AB13CF"/>
    <w:rsid w:val="00AB145B"/>
    <w:rsid w:val="00AB1B35"/>
    <w:rsid w:val="00AB3EFD"/>
    <w:rsid w:val="00AB4BF0"/>
    <w:rsid w:val="00AB4C33"/>
    <w:rsid w:val="00AB6A54"/>
    <w:rsid w:val="00AB6D32"/>
    <w:rsid w:val="00AC1F2B"/>
    <w:rsid w:val="00AC21E1"/>
    <w:rsid w:val="00AC25FC"/>
    <w:rsid w:val="00AC267C"/>
    <w:rsid w:val="00AC36F0"/>
    <w:rsid w:val="00AC4106"/>
    <w:rsid w:val="00AC60F0"/>
    <w:rsid w:val="00AD1F10"/>
    <w:rsid w:val="00AD213B"/>
    <w:rsid w:val="00AD2D0B"/>
    <w:rsid w:val="00AD36B0"/>
    <w:rsid w:val="00AD3721"/>
    <w:rsid w:val="00AD3DDF"/>
    <w:rsid w:val="00AD431C"/>
    <w:rsid w:val="00AD485D"/>
    <w:rsid w:val="00AD5627"/>
    <w:rsid w:val="00AD5DD6"/>
    <w:rsid w:val="00AE00F5"/>
    <w:rsid w:val="00AE08E5"/>
    <w:rsid w:val="00AE4771"/>
    <w:rsid w:val="00AE4EEB"/>
    <w:rsid w:val="00AF0C7E"/>
    <w:rsid w:val="00AF2E47"/>
    <w:rsid w:val="00AF4208"/>
    <w:rsid w:val="00AF53CF"/>
    <w:rsid w:val="00AF7335"/>
    <w:rsid w:val="00B00532"/>
    <w:rsid w:val="00B0173E"/>
    <w:rsid w:val="00B02AE5"/>
    <w:rsid w:val="00B04603"/>
    <w:rsid w:val="00B047A8"/>
    <w:rsid w:val="00B0592B"/>
    <w:rsid w:val="00B115A3"/>
    <w:rsid w:val="00B13BBD"/>
    <w:rsid w:val="00B153FA"/>
    <w:rsid w:val="00B1564A"/>
    <w:rsid w:val="00B162D2"/>
    <w:rsid w:val="00B16364"/>
    <w:rsid w:val="00B17C9A"/>
    <w:rsid w:val="00B2400C"/>
    <w:rsid w:val="00B244BC"/>
    <w:rsid w:val="00B25036"/>
    <w:rsid w:val="00B27195"/>
    <w:rsid w:val="00B331EC"/>
    <w:rsid w:val="00B34FA7"/>
    <w:rsid w:val="00B35F88"/>
    <w:rsid w:val="00B42470"/>
    <w:rsid w:val="00B42477"/>
    <w:rsid w:val="00B433C9"/>
    <w:rsid w:val="00B43505"/>
    <w:rsid w:val="00B44D12"/>
    <w:rsid w:val="00B501E6"/>
    <w:rsid w:val="00B50328"/>
    <w:rsid w:val="00B51375"/>
    <w:rsid w:val="00B51CD7"/>
    <w:rsid w:val="00B51DE1"/>
    <w:rsid w:val="00B52548"/>
    <w:rsid w:val="00B52D64"/>
    <w:rsid w:val="00B53C41"/>
    <w:rsid w:val="00B53CF5"/>
    <w:rsid w:val="00B6349D"/>
    <w:rsid w:val="00B639D4"/>
    <w:rsid w:val="00B6462C"/>
    <w:rsid w:val="00B64DC9"/>
    <w:rsid w:val="00B6516F"/>
    <w:rsid w:val="00B7141B"/>
    <w:rsid w:val="00B720A7"/>
    <w:rsid w:val="00B73631"/>
    <w:rsid w:val="00B737C0"/>
    <w:rsid w:val="00B73C29"/>
    <w:rsid w:val="00B76607"/>
    <w:rsid w:val="00B76ADC"/>
    <w:rsid w:val="00B77210"/>
    <w:rsid w:val="00B81163"/>
    <w:rsid w:val="00B84A7D"/>
    <w:rsid w:val="00B8526E"/>
    <w:rsid w:val="00B87017"/>
    <w:rsid w:val="00B87796"/>
    <w:rsid w:val="00B9001A"/>
    <w:rsid w:val="00B925FA"/>
    <w:rsid w:val="00B941AD"/>
    <w:rsid w:val="00B9505F"/>
    <w:rsid w:val="00B96552"/>
    <w:rsid w:val="00B97DAB"/>
    <w:rsid w:val="00BA16C2"/>
    <w:rsid w:val="00BA4E31"/>
    <w:rsid w:val="00BA693C"/>
    <w:rsid w:val="00BA7A7F"/>
    <w:rsid w:val="00BB0B59"/>
    <w:rsid w:val="00BB23E2"/>
    <w:rsid w:val="00BB27E4"/>
    <w:rsid w:val="00BB3432"/>
    <w:rsid w:val="00BB38B3"/>
    <w:rsid w:val="00BB3F68"/>
    <w:rsid w:val="00BB5DB8"/>
    <w:rsid w:val="00BB7C92"/>
    <w:rsid w:val="00BC0735"/>
    <w:rsid w:val="00BC37B3"/>
    <w:rsid w:val="00BC388B"/>
    <w:rsid w:val="00BC4F51"/>
    <w:rsid w:val="00BC5876"/>
    <w:rsid w:val="00BC5C8A"/>
    <w:rsid w:val="00BC5DCA"/>
    <w:rsid w:val="00BD02E9"/>
    <w:rsid w:val="00BD1517"/>
    <w:rsid w:val="00BD1740"/>
    <w:rsid w:val="00BD25CE"/>
    <w:rsid w:val="00BD3D40"/>
    <w:rsid w:val="00BD4C97"/>
    <w:rsid w:val="00BD5FB6"/>
    <w:rsid w:val="00BD7D01"/>
    <w:rsid w:val="00BD7D98"/>
    <w:rsid w:val="00BE0650"/>
    <w:rsid w:val="00BE0964"/>
    <w:rsid w:val="00BE1A92"/>
    <w:rsid w:val="00BE51B2"/>
    <w:rsid w:val="00BE55EB"/>
    <w:rsid w:val="00BE615A"/>
    <w:rsid w:val="00BE6569"/>
    <w:rsid w:val="00BF0B75"/>
    <w:rsid w:val="00BF0C47"/>
    <w:rsid w:val="00BF14B9"/>
    <w:rsid w:val="00BF1D3B"/>
    <w:rsid w:val="00BF21D4"/>
    <w:rsid w:val="00BF2489"/>
    <w:rsid w:val="00BF497F"/>
    <w:rsid w:val="00BF68B7"/>
    <w:rsid w:val="00BF7849"/>
    <w:rsid w:val="00BF7CCF"/>
    <w:rsid w:val="00C02DFC"/>
    <w:rsid w:val="00C03648"/>
    <w:rsid w:val="00C04876"/>
    <w:rsid w:val="00C07515"/>
    <w:rsid w:val="00C0797C"/>
    <w:rsid w:val="00C11A59"/>
    <w:rsid w:val="00C12119"/>
    <w:rsid w:val="00C13343"/>
    <w:rsid w:val="00C1477E"/>
    <w:rsid w:val="00C160DA"/>
    <w:rsid w:val="00C20B7D"/>
    <w:rsid w:val="00C22548"/>
    <w:rsid w:val="00C24156"/>
    <w:rsid w:val="00C24FB5"/>
    <w:rsid w:val="00C2566E"/>
    <w:rsid w:val="00C27131"/>
    <w:rsid w:val="00C3064F"/>
    <w:rsid w:val="00C3073D"/>
    <w:rsid w:val="00C30D95"/>
    <w:rsid w:val="00C32467"/>
    <w:rsid w:val="00C32B64"/>
    <w:rsid w:val="00C32F14"/>
    <w:rsid w:val="00C3315D"/>
    <w:rsid w:val="00C33B52"/>
    <w:rsid w:val="00C40C8D"/>
    <w:rsid w:val="00C420AC"/>
    <w:rsid w:val="00C444E8"/>
    <w:rsid w:val="00C44825"/>
    <w:rsid w:val="00C468CB"/>
    <w:rsid w:val="00C50229"/>
    <w:rsid w:val="00C50CB9"/>
    <w:rsid w:val="00C51538"/>
    <w:rsid w:val="00C544FD"/>
    <w:rsid w:val="00C547BD"/>
    <w:rsid w:val="00C54D39"/>
    <w:rsid w:val="00C54DA5"/>
    <w:rsid w:val="00C55E72"/>
    <w:rsid w:val="00C57A61"/>
    <w:rsid w:val="00C57C4C"/>
    <w:rsid w:val="00C61D79"/>
    <w:rsid w:val="00C64438"/>
    <w:rsid w:val="00C64C4D"/>
    <w:rsid w:val="00C64C8B"/>
    <w:rsid w:val="00C64F73"/>
    <w:rsid w:val="00C6571F"/>
    <w:rsid w:val="00C6650B"/>
    <w:rsid w:val="00C6661C"/>
    <w:rsid w:val="00C67810"/>
    <w:rsid w:val="00C700FC"/>
    <w:rsid w:val="00C726DC"/>
    <w:rsid w:val="00C7283A"/>
    <w:rsid w:val="00C72911"/>
    <w:rsid w:val="00C72C7D"/>
    <w:rsid w:val="00C736B7"/>
    <w:rsid w:val="00C73C1B"/>
    <w:rsid w:val="00C74F05"/>
    <w:rsid w:val="00C75AF8"/>
    <w:rsid w:val="00C764B0"/>
    <w:rsid w:val="00C768E5"/>
    <w:rsid w:val="00C76C64"/>
    <w:rsid w:val="00C8176D"/>
    <w:rsid w:val="00C81CED"/>
    <w:rsid w:val="00C82382"/>
    <w:rsid w:val="00C8368C"/>
    <w:rsid w:val="00C83EFB"/>
    <w:rsid w:val="00C84745"/>
    <w:rsid w:val="00C8502A"/>
    <w:rsid w:val="00C86052"/>
    <w:rsid w:val="00C861F8"/>
    <w:rsid w:val="00C91069"/>
    <w:rsid w:val="00C91BD1"/>
    <w:rsid w:val="00C92A91"/>
    <w:rsid w:val="00C9472A"/>
    <w:rsid w:val="00C94C89"/>
    <w:rsid w:val="00C94CDB"/>
    <w:rsid w:val="00C96DFF"/>
    <w:rsid w:val="00CA096C"/>
    <w:rsid w:val="00CA0A89"/>
    <w:rsid w:val="00CA1FC8"/>
    <w:rsid w:val="00CA2588"/>
    <w:rsid w:val="00CA365E"/>
    <w:rsid w:val="00CA5D6F"/>
    <w:rsid w:val="00CA6E40"/>
    <w:rsid w:val="00CA7F24"/>
    <w:rsid w:val="00CB09B2"/>
    <w:rsid w:val="00CB2A8E"/>
    <w:rsid w:val="00CB6136"/>
    <w:rsid w:val="00CB66F6"/>
    <w:rsid w:val="00CC102C"/>
    <w:rsid w:val="00CC11F0"/>
    <w:rsid w:val="00CC2A51"/>
    <w:rsid w:val="00CC2B27"/>
    <w:rsid w:val="00CC2EAF"/>
    <w:rsid w:val="00CC4FC1"/>
    <w:rsid w:val="00CD311A"/>
    <w:rsid w:val="00CD5BD2"/>
    <w:rsid w:val="00CD5D45"/>
    <w:rsid w:val="00CD61BE"/>
    <w:rsid w:val="00CD66F1"/>
    <w:rsid w:val="00CD6FF6"/>
    <w:rsid w:val="00CE0CA4"/>
    <w:rsid w:val="00CE122B"/>
    <w:rsid w:val="00CE1D73"/>
    <w:rsid w:val="00CE334A"/>
    <w:rsid w:val="00CE4E09"/>
    <w:rsid w:val="00CE626A"/>
    <w:rsid w:val="00CE7249"/>
    <w:rsid w:val="00CF13E0"/>
    <w:rsid w:val="00CF15AA"/>
    <w:rsid w:val="00CF2287"/>
    <w:rsid w:val="00CF559F"/>
    <w:rsid w:val="00CF7598"/>
    <w:rsid w:val="00D01F0D"/>
    <w:rsid w:val="00D021FA"/>
    <w:rsid w:val="00D022B1"/>
    <w:rsid w:val="00D0363D"/>
    <w:rsid w:val="00D036F0"/>
    <w:rsid w:val="00D03C20"/>
    <w:rsid w:val="00D03FA4"/>
    <w:rsid w:val="00D0687A"/>
    <w:rsid w:val="00D0731A"/>
    <w:rsid w:val="00D107E5"/>
    <w:rsid w:val="00D121A4"/>
    <w:rsid w:val="00D131E0"/>
    <w:rsid w:val="00D14D81"/>
    <w:rsid w:val="00D17C4C"/>
    <w:rsid w:val="00D22FFA"/>
    <w:rsid w:val="00D23983"/>
    <w:rsid w:val="00D308B5"/>
    <w:rsid w:val="00D30C26"/>
    <w:rsid w:val="00D31E92"/>
    <w:rsid w:val="00D322C2"/>
    <w:rsid w:val="00D32F12"/>
    <w:rsid w:val="00D336EF"/>
    <w:rsid w:val="00D33765"/>
    <w:rsid w:val="00D3428A"/>
    <w:rsid w:val="00D35788"/>
    <w:rsid w:val="00D41713"/>
    <w:rsid w:val="00D43223"/>
    <w:rsid w:val="00D43BE2"/>
    <w:rsid w:val="00D44093"/>
    <w:rsid w:val="00D447A8"/>
    <w:rsid w:val="00D4598C"/>
    <w:rsid w:val="00D47745"/>
    <w:rsid w:val="00D50429"/>
    <w:rsid w:val="00D50F9C"/>
    <w:rsid w:val="00D52064"/>
    <w:rsid w:val="00D53092"/>
    <w:rsid w:val="00D55847"/>
    <w:rsid w:val="00D55A28"/>
    <w:rsid w:val="00D5712B"/>
    <w:rsid w:val="00D57CBC"/>
    <w:rsid w:val="00D60B5A"/>
    <w:rsid w:val="00D61AA3"/>
    <w:rsid w:val="00D61F1C"/>
    <w:rsid w:val="00D64AB3"/>
    <w:rsid w:val="00D6687C"/>
    <w:rsid w:val="00D675D1"/>
    <w:rsid w:val="00D704E9"/>
    <w:rsid w:val="00D71F6C"/>
    <w:rsid w:val="00D7290E"/>
    <w:rsid w:val="00D73B7F"/>
    <w:rsid w:val="00D75238"/>
    <w:rsid w:val="00D761BB"/>
    <w:rsid w:val="00D7670F"/>
    <w:rsid w:val="00D771A4"/>
    <w:rsid w:val="00D773DF"/>
    <w:rsid w:val="00D805EC"/>
    <w:rsid w:val="00D80808"/>
    <w:rsid w:val="00D80E1D"/>
    <w:rsid w:val="00D8232C"/>
    <w:rsid w:val="00D82A30"/>
    <w:rsid w:val="00D840D7"/>
    <w:rsid w:val="00D878D1"/>
    <w:rsid w:val="00D90798"/>
    <w:rsid w:val="00D92427"/>
    <w:rsid w:val="00D92CAA"/>
    <w:rsid w:val="00D930FE"/>
    <w:rsid w:val="00D93A59"/>
    <w:rsid w:val="00D958C1"/>
    <w:rsid w:val="00D95929"/>
    <w:rsid w:val="00D95B5C"/>
    <w:rsid w:val="00D95E3C"/>
    <w:rsid w:val="00D97ABC"/>
    <w:rsid w:val="00DA04A8"/>
    <w:rsid w:val="00DA3B03"/>
    <w:rsid w:val="00DA42F8"/>
    <w:rsid w:val="00DA4FA4"/>
    <w:rsid w:val="00DA7632"/>
    <w:rsid w:val="00DB1019"/>
    <w:rsid w:val="00DB3CA4"/>
    <w:rsid w:val="00DB4605"/>
    <w:rsid w:val="00DB460C"/>
    <w:rsid w:val="00DB4A10"/>
    <w:rsid w:val="00DB514F"/>
    <w:rsid w:val="00DC0337"/>
    <w:rsid w:val="00DC09FC"/>
    <w:rsid w:val="00DC1BB0"/>
    <w:rsid w:val="00DC1F60"/>
    <w:rsid w:val="00DC4C6D"/>
    <w:rsid w:val="00DC5E77"/>
    <w:rsid w:val="00DD087D"/>
    <w:rsid w:val="00DD3857"/>
    <w:rsid w:val="00DD725F"/>
    <w:rsid w:val="00DD772C"/>
    <w:rsid w:val="00DE0749"/>
    <w:rsid w:val="00DE121E"/>
    <w:rsid w:val="00DE460C"/>
    <w:rsid w:val="00DE4DDE"/>
    <w:rsid w:val="00DE51D0"/>
    <w:rsid w:val="00DE75E4"/>
    <w:rsid w:val="00DF1872"/>
    <w:rsid w:val="00DF1E11"/>
    <w:rsid w:val="00DF1E4C"/>
    <w:rsid w:val="00DF200E"/>
    <w:rsid w:val="00DF2BEB"/>
    <w:rsid w:val="00DF2C73"/>
    <w:rsid w:val="00DF6530"/>
    <w:rsid w:val="00DF6666"/>
    <w:rsid w:val="00DF6905"/>
    <w:rsid w:val="00E00806"/>
    <w:rsid w:val="00E01A78"/>
    <w:rsid w:val="00E0236C"/>
    <w:rsid w:val="00E02D4A"/>
    <w:rsid w:val="00E03F8A"/>
    <w:rsid w:val="00E045AF"/>
    <w:rsid w:val="00E0475F"/>
    <w:rsid w:val="00E04F6D"/>
    <w:rsid w:val="00E05331"/>
    <w:rsid w:val="00E06E25"/>
    <w:rsid w:val="00E07D0D"/>
    <w:rsid w:val="00E07DC7"/>
    <w:rsid w:val="00E12463"/>
    <w:rsid w:val="00E1501C"/>
    <w:rsid w:val="00E20F28"/>
    <w:rsid w:val="00E212A8"/>
    <w:rsid w:val="00E2145D"/>
    <w:rsid w:val="00E2471A"/>
    <w:rsid w:val="00E2526E"/>
    <w:rsid w:val="00E255D2"/>
    <w:rsid w:val="00E30228"/>
    <w:rsid w:val="00E30A71"/>
    <w:rsid w:val="00E32D73"/>
    <w:rsid w:val="00E346BD"/>
    <w:rsid w:val="00E34F9E"/>
    <w:rsid w:val="00E365DA"/>
    <w:rsid w:val="00E40144"/>
    <w:rsid w:val="00E41D1F"/>
    <w:rsid w:val="00E43175"/>
    <w:rsid w:val="00E4464E"/>
    <w:rsid w:val="00E44811"/>
    <w:rsid w:val="00E44E25"/>
    <w:rsid w:val="00E45E33"/>
    <w:rsid w:val="00E46500"/>
    <w:rsid w:val="00E47BB8"/>
    <w:rsid w:val="00E53C9E"/>
    <w:rsid w:val="00E55400"/>
    <w:rsid w:val="00E62B08"/>
    <w:rsid w:val="00E6389C"/>
    <w:rsid w:val="00E64A41"/>
    <w:rsid w:val="00E655F1"/>
    <w:rsid w:val="00E66A93"/>
    <w:rsid w:val="00E67C23"/>
    <w:rsid w:val="00E729B1"/>
    <w:rsid w:val="00E731F7"/>
    <w:rsid w:val="00E74FBD"/>
    <w:rsid w:val="00E755F9"/>
    <w:rsid w:val="00E809D9"/>
    <w:rsid w:val="00E81093"/>
    <w:rsid w:val="00E828A1"/>
    <w:rsid w:val="00E83600"/>
    <w:rsid w:val="00E83A68"/>
    <w:rsid w:val="00E846E0"/>
    <w:rsid w:val="00E847B2"/>
    <w:rsid w:val="00E8557E"/>
    <w:rsid w:val="00E85A05"/>
    <w:rsid w:val="00E85B6D"/>
    <w:rsid w:val="00E85CBB"/>
    <w:rsid w:val="00E86429"/>
    <w:rsid w:val="00E86E05"/>
    <w:rsid w:val="00E902B9"/>
    <w:rsid w:val="00E90BD6"/>
    <w:rsid w:val="00E91B01"/>
    <w:rsid w:val="00E91B67"/>
    <w:rsid w:val="00E93A98"/>
    <w:rsid w:val="00E93BD1"/>
    <w:rsid w:val="00E94382"/>
    <w:rsid w:val="00E9467B"/>
    <w:rsid w:val="00E95614"/>
    <w:rsid w:val="00E95E65"/>
    <w:rsid w:val="00E978DD"/>
    <w:rsid w:val="00EA1477"/>
    <w:rsid w:val="00EA1935"/>
    <w:rsid w:val="00EA316B"/>
    <w:rsid w:val="00EA32AC"/>
    <w:rsid w:val="00EA556B"/>
    <w:rsid w:val="00EB00DD"/>
    <w:rsid w:val="00EB12E3"/>
    <w:rsid w:val="00EB1309"/>
    <w:rsid w:val="00EB2A58"/>
    <w:rsid w:val="00EB3172"/>
    <w:rsid w:val="00EB31C7"/>
    <w:rsid w:val="00EB3421"/>
    <w:rsid w:val="00EB49A5"/>
    <w:rsid w:val="00EB541E"/>
    <w:rsid w:val="00EB75A7"/>
    <w:rsid w:val="00EC2EFC"/>
    <w:rsid w:val="00EC472B"/>
    <w:rsid w:val="00EC65DB"/>
    <w:rsid w:val="00EC6A4C"/>
    <w:rsid w:val="00EC6EFD"/>
    <w:rsid w:val="00ED0914"/>
    <w:rsid w:val="00ED16F8"/>
    <w:rsid w:val="00ED1FC0"/>
    <w:rsid w:val="00ED4217"/>
    <w:rsid w:val="00ED5288"/>
    <w:rsid w:val="00ED63F6"/>
    <w:rsid w:val="00ED73F0"/>
    <w:rsid w:val="00ED7A13"/>
    <w:rsid w:val="00EE0127"/>
    <w:rsid w:val="00EE2799"/>
    <w:rsid w:val="00EE42FC"/>
    <w:rsid w:val="00EE443A"/>
    <w:rsid w:val="00EE5901"/>
    <w:rsid w:val="00EE74F5"/>
    <w:rsid w:val="00EE7E76"/>
    <w:rsid w:val="00EF1988"/>
    <w:rsid w:val="00EF2370"/>
    <w:rsid w:val="00EF567F"/>
    <w:rsid w:val="00F01EAE"/>
    <w:rsid w:val="00F02CD2"/>
    <w:rsid w:val="00F04152"/>
    <w:rsid w:val="00F06675"/>
    <w:rsid w:val="00F12873"/>
    <w:rsid w:val="00F13AC2"/>
    <w:rsid w:val="00F167EF"/>
    <w:rsid w:val="00F17B1C"/>
    <w:rsid w:val="00F20332"/>
    <w:rsid w:val="00F20D45"/>
    <w:rsid w:val="00F2256F"/>
    <w:rsid w:val="00F233F6"/>
    <w:rsid w:val="00F24264"/>
    <w:rsid w:val="00F253DD"/>
    <w:rsid w:val="00F25CE6"/>
    <w:rsid w:val="00F25ED4"/>
    <w:rsid w:val="00F270BB"/>
    <w:rsid w:val="00F2710B"/>
    <w:rsid w:val="00F3025B"/>
    <w:rsid w:val="00F308D1"/>
    <w:rsid w:val="00F31B30"/>
    <w:rsid w:val="00F36A18"/>
    <w:rsid w:val="00F36D33"/>
    <w:rsid w:val="00F4084A"/>
    <w:rsid w:val="00F40A51"/>
    <w:rsid w:val="00F42E7D"/>
    <w:rsid w:val="00F43ED1"/>
    <w:rsid w:val="00F444DD"/>
    <w:rsid w:val="00F46613"/>
    <w:rsid w:val="00F50421"/>
    <w:rsid w:val="00F52B2F"/>
    <w:rsid w:val="00F5557D"/>
    <w:rsid w:val="00F55A8B"/>
    <w:rsid w:val="00F56C2E"/>
    <w:rsid w:val="00F57913"/>
    <w:rsid w:val="00F57BDF"/>
    <w:rsid w:val="00F60CF0"/>
    <w:rsid w:val="00F614B1"/>
    <w:rsid w:val="00F61EE0"/>
    <w:rsid w:val="00F628BA"/>
    <w:rsid w:val="00F62CC9"/>
    <w:rsid w:val="00F6444C"/>
    <w:rsid w:val="00F65342"/>
    <w:rsid w:val="00F65736"/>
    <w:rsid w:val="00F66669"/>
    <w:rsid w:val="00F66FDB"/>
    <w:rsid w:val="00F671DF"/>
    <w:rsid w:val="00F678FA"/>
    <w:rsid w:val="00F67CD8"/>
    <w:rsid w:val="00F70581"/>
    <w:rsid w:val="00F71A83"/>
    <w:rsid w:val="00F723DF"/>
    <w:rsid w:val="00F7437A"/>
    <w:rsid w:val="00F75FF0"/>
    <w:rsid w:val="00F76888"/>
    <w:rsid w:val="00F8150D"/>
    <w:rsid w:val="00F827DF"/>
    <w:rsid w:val="00F83D65"/>
    <w:rsid w:val="00F83EBF"/>
    <w:rsid w:val="00F8532B"/>
    <w:rsid w:val="00F86A00"/>
    <w:rsid w:val="00F9092F"/>
    <w:rsid w:val="00F94EB9"/>
    <w:rsid w:val="00F96930"/>
    <w:rsid w:val="00FA1275"/>
    <w:rsid w:val="00FA1767"/>
    <w:rsid w:val="00FA1EEE"/>
    <w:rsid w:val="00FA233E"/>
    <w:rsid w:val="00FA5F35"/>
    <w:rsid w:val="00FA6D94"/>
    <w:rsid w:val="00FA7DF6"/>
    <w:rsid w:val="00FB17CF"/>
    <w:rsid w:val="00FB1A06"/>
    <w:rsid w:val="00FB2C62"/>
    <w:rsid w:val="00FB53F6"/>
    <w:rsid w:val="00FB6510"/>
    <w:rsid w:val="00FC2FDE"/>
    <w:rsid w:val="00FC4805"/>
    <w:rsid w:val="00FC4AC5"/>
    <w:rsid w:val="00FC573C"/>
    <w:rsid w:val="00FC7CEA"/>
    <w:rsid w:val="00FD0C88"/>
    <w:rsid w:val="00FD0DC9"/>
    <w:rsid w:val="00FD115E"/>
    <w:rsid w:val="00FD5984"/>
    <w:rsid w:val="00FD6465"/>
    <w:rsid w:val="00FE0A2B"/>
    <w:rsid w:val="00FE1DBB"/>
    <w:rsid w:val="00FE451B"/>
    <w:rsid w:val="00FE7885"/>
    <w:rsid w:val="00FE7AB5"/>
    <w:rsid w:val="00FF1537"/>
    <w:rsid w:val="00FF38F8"/>
    <w:rsid w:val="00FF52A2"/>
    <w:rsid w:val="00FF6E54"/>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F0392"/>
  <w15:docId w15:val="{51A5E228-A3F2-4925-B878-36D666DD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ection Heading"/>
    <w:basedOn w:val="Normal"/>
    <w:next w:val="Normal"/>
    <w:link w:val="Heading1Char"/>
    <w:uiPriority w:val="9"/>
    <w:qFormat/>
    <w:rsid w:val="00170BFB"/>
    <w:pPr>
      <w:keepNext/>
      <w:numPr>
        <w:numId w:val="4"/>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170BFB"/>
    <w:rPr>
      <w:b/>
      <w:bCs/>
      <w:kern w:val="32"/>
      <w:sz w:val="28"/>
      <w:szCs w:val="32"/>
      <w:lang w:val="en-GB"/>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uiPriority w:val="99"/>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uiPriority w:val="99"/>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uiPriority w:val="99"/>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751DA0"/>
    <w:pPr>
      <w:numPr>
        <w:numId w:val="3"/>
      </w:numPr>
      <w:spacing w:before="240"/>
      <w:ind w:left="1582"/>
      <w:contextualSpacing/>
      <w:jc w:val="both"/>
    </w:pPr>
    <w:rPr>
      <w:sz w:val="24"/>
    </w:rPr>
  </w:style>
  <w:style w:type="character" w:customStyle="1" w:styleId="BodyText2Char">
    <w:name w:val="Body Text 2 Char"/>
    <w:aliases w:val="Lettered List Char"/>
    <w:basedOn w:val="DefaultParagraphFont"/>
    <w:link w:val="BodyText2"/>
    <w:rsid w:val="00751DA0"/>
    <w:rPr>
      <w:sz w:val="24"/>
    </w:rPr>
  </w:style>
  <w:style w:type="paragraph" w:customStyle="1" w:styleId="Sub-bulletedpoint">
    <w:name w:val="Sub-bulleted point"/>
    <w:basedOn w:val="Normal"/>
    <w:autoRedefine/>
    <w:rsid w:val="00EA1935"/>
    <w:pPr>
      <w:numPr>
        <w:numId w:val="1"/>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751DA0"/>
    <w:pPr>
      <w:numPr>
        <w:numId w:val="2"/>
      </w:numPr>
      <w:spacing w:before="120" w:after="60" w:line="312" w:lineRule="auto"/>
      <w:jc w:val="both"/>
    </w:pPr>
    <w:rPr>
      <w:rFonts w:ascii="Calibri" w:eastAsia="Times New Roman" w:hAnsi="Calibri" w:cstheme="minorHAnsi"/>
      <w:iCs/>
      <w:kern w:val="28"/>
      <w:sz w:val="24"/>
      <w:szCs w:val="24"/>
      <w:lang w:eastAsia="en-US"/>
    </w:rPr>
  </w:style>
  <w:style w:type="paragraph" w:customStyle="1" w:styleId="BodyText1">
    <w:name w:val="Body Text 1"/>
    <w:basedOn w:val="Normal"/>
    <w:qFormat/>
    <w:rsid w:val="00170BFB"/>
    <w:pPr>
      <w:numPr>
        <w:ilvl w:val="1"/>
        <w:numId w:val="4"/>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5"/>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GB"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qFormat/>
    <w:rsid w:val="002750A3"/>
    <w:pPr>
      <w:tabs>
        <w:tab w:val="left" w:pos="709"/>
        <w:tab w:val="right" w:leader="dot" w:pos="8931"/>
      </w:tabs>
      <w:spacing w:after="100"/>
    </w:pPr>
    <w:rPr>
      <w:sz w:val="24"/>
    </w:rPr>
  </w:style>
  <w:style w:type="paragraph" w:styleId="TOCHeading">
    <w:name w:val="TOC Heading"/>
    <w:basedOn w:val="Heading1"/>
    <w:next w:val="Normal"/>
    <w:uiPriority w:val="39"/>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qFormat/>
    <w:rsid w:val="00DB1019"/>
    <w:pPr>
      <w:spacing w:after="100"/>
      <w:ind w:left="220"/>
    </w:pPr>
  </w:style>
  <w:style w:type="paragraph" w:styleId="TOC3">
    <w:name w:val="toc 3"/>
    <w:basedOn w:val="Normal"/>
    <w:next w:val="Normal"/>
    <w:autoRedefine/>
    <w:uiPriority w:val="39"/>
    <w:unhideWhenUsed/>
    <w:qFormat/>
    <w:rsid w:val="00DB1019"/>
    <w:pPr>
      <w:spacing w:after="100"/>
      <w:ind w:left="440"/>
    </w:pPr>
  </w:style>
  <w:style w:type="paragraph" w:styleId="CommentSubject">
    <w:name w:val="annotation subject"/>
    <w:basedOn w:val="CommentText"/>
    <w:next w:val="CommentText"/>
    <w:link w:val="CommentSubjectChar"/>
    <w:uiPriority w:val="99"/>
    <w:semiHidden/>
    <w:unhideWhenUsed/>
    <w:rsid w:val="00972854"/>
    <w:rPr>
      <w:b/>
      <w:bCs/>
    </w:rPr>
  </w:style>
  <w:style w:type="character" w:customStyle="1" w:styleId="CommentSubjectChar">
    <w:name w:val="Comment Subject Char"/>
    <w:basedOn w:val="CommentTextChar"/>
    <w:link w:val="CommentSubject"/>
    <w:uiPriority w:val="99"/>
    <w:semiHidden/>
    <w:rsid w:val="00972854"/>
    <w:rPr>
      <w:rFonts w:eastAsiaTheme="minorHAnsi"/>
      <w:b/>
      <w:bCs/>
      <w:sz w:val="20"/>
      <w:szCs w:val="20"/>
      <w:lang w:val="en-SG" w:eastAsia="en-US"/>
    </w:rPr>
  </w:style>
  <w:style w:type="character" w:styleId="FollowedHyperlink">
    <w:name w:val="FollowedHyperlink"/>
    <w:basedOn w:val="DefaultParagraphFont"/>
    <w:uiPriority w:val="99"/>
    <w:semiHidden/>
    <w:unhideWhenUsed/>
    <w:rsid w:val="004E1909"/>
    <w:rPr>
      <w:color w:val="800080" w:themeColor="followedHyperlink"/>
      <w:u w:val="single"/>
    </w:rPr>
  </w:style>
  <w:style w:type="paragraph" w:styleId="Revision">
    <w:name w:val="Revision"/>
    <w:hidden/>
    <w:uiPriority w:val="99"/>
    <w:semiHidden/>
    <w:rsid w:val="00D322C2"/>
    <w:pPr>
      <w:spacing w:after="0" w:line="240" w:lineRule="auto"/>
    </w:pPr>
  </w:style>
  <w:style w:type="character" w:styleId="PlaceholderText">
    <w:name w:val="Placeholder Text"/>
    <w:basedOn w:val="DefaultParagraphFont"/>
    <w:uiPriority w:val="99"/>
    <w:semiHidden/>
    <w:rsid w:val="009B7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fintech_sandbox@mas.gov.s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F200B371-9893-45C1-8A41-8372C5D4BFD7}"/>
      </w:docPartPr>
      <w:docPartBody>
        <w:p w:rsidR="0032241B" w:rsidRDefault="00E05FA1">
          <w:r w:rsidRPr="000816EB">
            <w:rPr>
              <w:rStyle w:val="PlaceholderText"/>
            </w:rPr>
            <w:t>Click or tap to enter a date.</w:t>
          </w:r>
        </w:p>
      </w:docPartBody>
    </w:docPart>
    <w:docPart>
      <w:docPartPr>
        <w:name w:val="1A3062C36738418182297F9DCD6E54B6"/>
        <w:category>
          <w:name w:val="General"/>
          <w:gallery w:val="placeholder"/>
        </w:category>
        <w:types>
          <w:type w:val="bbPlcHdr"/>
        </w:types>
        <w:behaviors>
          <w:behavior w:val="content"/>
        </w:behaviors>
        <w:guid w:val="{CB0DC1E5-4C42-480E-ACCE-8DB11206ED27}"/>
      </w:docPartPr>
      <w:docPartBody>
        <w:p w:rsidR="0032241B" w:rsidRDefault="00E05FA1" w:rsidP="00E05FA1">
          <w:pPr>
            <w:pStyle w:val="1A3062C36738418182297F9DCD6E54B6"/>
          </w:pPr>
          <w:r w:rsidRPr="000816E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A1"/>
    <w:rsid w:val="00127330"/>
    <w:rsid w:val="001808AF"/>
    <w:rsid w:val="002B7089"/>
    <w:rsid w:val="0032241B"/>
    <w:rsid w:val="003702AC"/>
    <w:rsid w:val="00494CB4"/>
    <w:rsid w:val="004B0EF7"/>
    <w:rsid w:val="00552DEF"/>
    <w:rsid w:val="005664C3"/>
    <w:rsid w:val="006323C7"/>
    <w:rsid w:val="0066409B"/>
    <w:rsid w:val="0073147E"/>
    <w:rsid w:val="0083051C"/>
    <w:rsid w:val="00841F81"/>
    <w:rsid w:val="009062EB"/>
    <w:rsid w:val="009257FE"/>
    <w:rsid w:val="0097754C"/>
    <w:rsid w:val="00994B07"/>
    <w:rsid w:val="00BB199B"/>
    <w:rsid w:val="00D729BB"/>
    <w:rsid w:val="00E05F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FA1"/>
    <w:rPr>
      <w:color w:val="808080"/>
    </w:rPr>
  </w:style>
  <w:style w:type="paragraph" w:customStyle="1" w:styleId="3AAEE134326B4FDBA817BE8A749CCAC6">
    <w:name w:val="3AAEE134326B4FDBA817BE8A749CCAC6"/>
    <w:rsid w:val="00E05FA1"/>
  </w:style>
  <w:style w:type="paragraph" w:customStyle="1" w:styleId="1A3062C36738418182297F9DCD6E54B6">
    <w:name w:val="1A3062C36738418182297F9DCD6E54B6"/>
    <w:rsid w:val="00E05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a90f38b-cee7-4289-b705-21e4ceceb96b">fff58176-3617-44b7-a3c6-245e07aa2017</_dlc_DocId>
    <_dlc_DocIdUrl xmlns="3a90f38b-cee7-4289-b705-21e4ceceb96b">
      <Url>https://home.dms.mas.gov.sg/_layouts/15/MASGlobalID/DocAveRedirect.aspx?DocId=fff58176-3617-44b7-a3c6-245e07aa2017&amp;SiteID=6ba50549-4bcf-4a6d-8742-7a8fc754645f_45f3f837-4d49-4989-9386-4f9a6830eda6</Url>
      <Description>fff58176-3617-44b7-a3c6-245e07aa2017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EB9C68D19F554B84D976BA775014C6" ma:contentTypeVersion="1" ma:contentTypeDescription="Create a new document." ma:contentTypeScope="" ma:versionID="229f1e871730eba76dd04a2664af8551">
  <xsd:schema xmlns:xsd="http://www.w3.org/2001/XMLSchema" xmlns:xs="http://www.w3.org/2001/XMLSchema" xmlns:p="http://schemas.microsoft.com/office/2006/metadata/properties" xmlns:ns3="3a90f38b-cee7-4289-b705-21e4ceceb96b" targetNamespace="http://schemas.microsoft.com/office/2006/metadata/properties" ma:root="true" ma:fieldsID="686d369494dfa76355605411a3f04d23" ns3:_="">
    <xsd:import namespace="3a90f38b-cee7-4289-b705-21e4ceceb96b"/>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B5288-131C-4D38-9D13-768D9C55C19C}">
  <ds:schemaRefs>
    <ds:schemaRef ds:uri="http://schemas.microsoft.com/sharepoint/v3/contenttype/forms"/>
  </ds:schemaRefs>
</ds:datastoreItem>
</file>

<file path=customXml/itemProps2.xml><?xml version="1.0" encoding="utf-8"?>
<ds:datastoreItem xmlns:ds="http://schemas.openxmlformats.org/officeDocument/2006/customXml" ds:itemID="{6F4278BA-2879-42F0-A8D7-402E1A2DF84C}">
  <ds:schemaRefs>
    <ds:schemaRef ds:uri="http://schemas.microsoft.com/office/2006/metadata/properties"/>
    <ds:schemaRef ds:uri="http://schemas.microsoft.com/office/infopath/2007/PartnerControls"/>
    <ds:schemaRef ds:uri="3a90f38b-cee7-4289-b705-21e4ceceb96b"/>
  </ds:schemaRefs>
</ds:datastoreItem>
</file>

<file path=customXml/itemProps3.xml><?xml version="1.0" encoding="utf-8"?>
<ds:datastoreItem xmlns:ds="http://schemas.openxmlformats.org/officeDocument/2006/customXml" ds:itemID="{3A2D3798-4F50-45F9-BA8D-1FDB29356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054ED-FF7D-4815-AD8F-F87B0963A0A5}">
  <ds:schemaRefs>
    <ds:schemaRef ds:uri="http://schemas.microsoft.com/sharepoint/events"/>
  </ds:schemaRefs>
</ds:datastoreItem>
</file>

<file path=customXml/itemProps5.xml><?xml version="1.0" encoding="utf-8"?>
<ds:datastoreItem xmlns:ds="http://schemas.openxmlformats.org/officeDocument/2006/customXml" ds:itemID="{0372338D-79BE-4E76-89DE-FF6DADF8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3</TotalTime>
  <Pages>4</Pages>
  <Words>544</Words>
  <Characters>3104</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Sandbox Application Form (new)</vt:lpstr>
    </vt:vector>
  </TitlesOfParts>
  <Company>Singapore Government</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Sandbox Application Form (new)</dc:title>
  <dc:creator>Ken CHUA (MAS)</dc:creator>
  <cp:lastModifiedBy>Ken CHUA (MAS)</cp:lastModifiedBy>
  <cp:revision>4</cp:revision>
  <cp:lastPrinted>2016-11-14T03:52:00Z</cp:lastPrinted>
  <dcterms:created xsi:type="dcterms:W3CDTF">2019-08-06T08:37:00Z</dcterms:created>
  <dcterms:modified xsi:type="dcterms:W3CDTF">2019-08-06T08:40:00Z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0x01010061EB9C68D19F554B84D976BA775014C6</vt:lpwstr>
  </property>
  <property fmtid="{D5CDD505-2E9C-101B-9397-08002B2CF9AE}" pid="3" name="_dlc_DocIdItemGuid">
    <vt:lpwstr>fff58176-3617-44b7-a3c6-245e07aa2017</vt:lpwstr>
  </property>
  <property fmtid="{D5CDD505-2E9C-101B-9397-08002B2CF9AE}" pid="4" name="kfb1d384101645d79dfb3e1eb6303efc">
    <vt:lpwstr/>
  </property>
  <property fmtid="{D5CDD505-2E9C-101B-9397-08002B2CF9AE}" pid="5" name="Projects">
    <vt:lpwstr/>
  </property>
  <property fmtid="{D5CDD505-2E9C-101B-9397-08002B2CF9AE}" pid="6" name="CTG_x0020_Classification">
    <vt:lpwstr/>
  </property>
  <property fmtid="{D5CDD505-2E9C-101B-9397-08002B2CF9AE}" pid="7" name="Geographical">
    <vt:lpwstr/>
  </property>
  <property fmtid="{D5CDD505-2E9C-101B-9397-08002B2CF9AE}" pid="8" name="o1bc9418e5f14cc08546fd3687d4faf2">
    <vt:lpwstr/>
  </property>
  <property fmtid="{D5CDD505-2E9C-101B-9397-08002B2CF9AE}" pid="9" name="Document Type">
    <vt:lpwstr>9;#Guidelines|867d09ba-a7a2-4aba-b167-382f16942a45</vt:lpwstr>
  </property>
  <property fmtid="{D5CDD505-2E9C-101B-9397-08002B2CF9AE}" pid="10" name="Security Classification">
    <vt:lpwstr>3;#Restricted|86c47f45-3406-42c4-a9a0-f1318f859c90</vt:lpwstr>
  </property>
  <property fmtid="{D5CDD505-2E9C-101B-9397-08002B2CF9AE}" pid="11" name="Subjects">
    <vt:lpwstr/>
  </property>
  <property fmtid="{D5CDD505-2E9C-101B-9397-08002B2CF9AE}" pid="12" name="Events">
    <vt:lpwstr/>
  </property>
  <property fmtid="{D5CDD505-2E9C-101B-9397-08002B2CF9AE}" pid="13" name="Organisations">
    <vt:lpwstr/>
  </property>
  <property fmtid="{D5CDD505-2E9C-101B-9397-08002B2CF9AE}" pid="14" name="Business Functions">
    <vt:lpwstr>1;#Technology Risk And Policy|e1f2991a-28fe-412a-85b4-25a3c2a4d9ae</vt:lpwstr>
  </property>
  <property fmtid="{D5CDD505-2E9C-101B-9397-08002B2CF9AE}" pid="15" name="Divisions">
    <vt:lpwstr/>
  </property>
  <property fmtid="{D5CDD505-2E9C-101B-9397-08002B2CF9AE}" pid="16" name="IsMyDocuments">
    <vt:bool>true</vt:bool>
  </property>
  <property fmtid="{D5CDD505-2E9C-101B-9397-08002B2CF9AE}" pid="17" name="CTG Classification">
    <vt:lpwstr/>
  </property>
  <property fmtid="{D5CDD505-2E9C-101B-9397-08002B2CF9AE}" pid="18" name="AveSourceType">
    <vt:lpwstr>1</vt:lpwstr>
  </property>
</Properties>
</file>